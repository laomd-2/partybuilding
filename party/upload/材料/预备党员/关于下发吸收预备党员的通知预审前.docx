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DA9" w:rsidRPr="00021DA9" w:rsidRDefault="0089111E" w:rsidP="00021DA9">
      <w:pPr>
        <w:pStyle w:val="a3"/>
      </w:pPr>
      <w:r>
        <w:rPr>
          <w:rFonts w:hint="eastAsia"/>
        </w:rPr>
        <w:t>关于下发</w:t>
      </w:r>
      <w:r w:rsidR="008B2824">
        <w:rPr>
          <w:rFonts w:hint="eastAsia"/>
        </w:rPr>
        <w:t>吸收预备党员</w:t>
      </w:r>
      <w:r>
        <w:rPr>
          <w:rFonts w:hint="eastAsia"/>
        </w:rPr>
        <w:t>的通知</w:t>
      </w:r>
      <w:r w:rsidR="00FF5AF1">
        <w:rPr>
          <w:rFonts w:hint="eastAsia"/>
        </w:rPr>
        <w:t>[</w:t>
      </w:r>
      <w:r w:rsidR="00FF5AF1">
        <w:rPr>
          <w:rFonts w:hint="eastAsia"/>
        </w:rPr>
        <w:t>预审前</w:t>
      </w:r>
      <w:r w:rsidR="00FF5AF1">
        <w:rPr>
          <w:rFonts w:hint="eastAsia"/>
        </w:rPr>
        <w:t>]</w:t>
      </w:r>
    </w:p>
    <w:p w:rsidR="00021DA9" w:rsidRPr="0087746C" w:rsidRDefault="00021DA9" w:rsidP="002B1196">
      <w:pPr>
        <w:tabs>
          <w:tab w:val="num" w:pos="840"/>
        </w:tabs>
        <w:snapToGrid w:val="0"/>
        <w:spacing w:line="360" w:lineRule="auto"/>
        <w:rPr>
          <w:rFonts w:ascii="Times New Roman" w:eastAsia="宋体" w:hAnsi="Times New Roman" w:cs="Times New Roman"/>
          <w:b/>
          <w:sz w:val="24"/>
          <w:szCs w:val="20"/>
        </w:rPr>
      </w:pPr>
      <w:r w:rsidRPr="0087746C">
        <w:rPr>
          <w:rFonts w:ascii="Times New Roman" w:eastAsia="宋体" w:hAnsi="Times New Roman" w:cs="Times New Roman" w:hint="eastAsia"/>
          <w:b/>
          <w:sz w:val="24"/>
          <w:szCs w:val="20"/>
          <w:highlight w:val="yellow"/>
        </w:rPr>
        <w:t>【</w:t>
      </w:r>
      <w:r w:rsidR="00BE5BA5">
        <w:rPr>
          <w:rFonts w:ascii="Times New Roman" w:eastAsia="宋体" w:hAnsi="Times New Roman" w:cs="Times New Roman"/>
          <w:b/>
          <w:sz w:val="24"/>
          <w:szCs w:val="20"/>
          <w:highlight w:val="yellow"/>
        </w:rPr>
        <w:t>201</w:t>
      </w:r>
      <w:r w:rsidR="00D404BA">
        <w:rPr>
          <w:rFonts w:ascii="Times New Roman" w:eastAsia="宋体" w:hAnsi="Times New Roman" w:cs="Times New Roman" w:hint="eastAsia"/>
          <w:b/>
          <w:sz w:val="24"/>
          <w:szCs w:val="20"/>
          <w:highlight w:val="yellow"/>
        </w:rPr>
        <w:t>9</w:t>
      </w:r>
      <w:r w:rsidR="00BE5BA5">
        <w:rPr>
          <w:rFonts w:ascii="Times New Roman" w:eastAsia="宋体" w:hAnsi="Times New Roman" w:cs="Times New Roman"/>
          <w:b/>
          <w:sz w:val="24"/>
          <w:szCs w:val="20"/>
          <w:highlight w:val="yellow"/>
        </w:rPr>
        <w:t>年</w:t>
      </w:r>
      <w:r w:rsidR="00F704C9">
        <w:rPr>
          <w:rFonts w:ascii="Times New Roman" w:eastAsia="宋体" w:hAnsi="Times New Roman" w:cs="Times New Roman" w:hint="eastAsia"/>
          <w:b/>
          <w:sz w:val="24"/>
          <w:szCs w:val="20"/>
          <w:highlight w:val="yellow"/>
        </w:rPr>
        <w:t>05</w:t>
      </w:r>
      <w:r w:rsidRPr="0087746C">
        <w:rPr>
          <w:rFonts w:ascii="Times New Roman" w:eastAsia="宋体" w:hAnsi="Times New Roman" w:cs="Times New Roman"/>
          <w:b/>
          <w:sz w:val="24"/>
          <w:szCs w:val="20"/>
          <w:highlight w:val="yellow"/>
        </w:rPr>
        <w:t>月</w:t>
      </w:r>
      <w:r w:rsidR="00F704C9">
        <w:rPr>
          <w:rFonts w:ascii="Times New Roman" w:eastAsia="宋体" w:hAnsi="Times New Roman" w:cs="Times New Roman" w:hint="eastAsia"/>
          <w:b/>
          <w:sz w:val="24"/>
          <w:szCs w:val="20"/>
          <w:highlight w:val="yellow"/>
        </w:rPr>
        <w:t>16</w:t>
      </w:r>
      <w:r w:rsidRPr="0087746C">
        <w:rPr>
          <w:rFonts w:ascii="Times New Roman" w:eastAsia="宋体" w:hAnsi="Times New Roman" w:cs="Times New Roman"/>
          <w:b/>
          <w:sz w:val="24"/>
          <w:szCs w:val="20"/>
          <w:highlight w:val="yellow"/>
        </w:rPr>
        <w:t>号之前</w:t>
      </w:r>
      <w:r w:rsidRPr="0087746C">
        <w:rPr>
          <w:rFonts w:ascii="Times New Roman" w:eastAsia="宋体" w:hAnsi="Times New Roman" w:cs="Times New Roman" w:hint="eastAsia"/>
          <w:b/>
          <w:sz w:val="24"/>
          <w:szCs w:val="20"/>
          <w:highlight w:val="yellow"/>
        </w:rPr>
        <w:t>，</w:t>
      </w:r>
      <w:r w:rsidRPr="0087746C">
        <w:rPr>
          <w:rFonts w:ascii="Times New Roman" w:eastAsia="宋体" w:hAnsi="Times New Roman" w:cs="Times New Roman"/>
          <w:b/>
          <w:sz w:val="24"/>
          <w:szCs w:val="20"/>
          <w:highlight w:val="yellow"/>
        </w:rPr>
        <w:t>完成以下工作</w:t>
      </w:r>
      <w:r w:rsidRPr="0087746C">
        <w:rPr>
          <w:rFonts w:ascii="Times New Roman" w:eastAsia="宋体" w:hAnsi="Times New Roman" w:cs="Times New Roman" w:hint="eastAsia"/>
          <w:b/>
          <w:sz w:val="24"/>
          <w:szCs w:val="20"/>
          <w:highlight w:val="yellow"/>
        </w:rPr>
        <w:t>】</w:t>
      </w:r>
    </w:p>
    <w:p w:rsidR="001451A0" w:rsidRPr="00686827" w:rsidRDefault="004F117F" w:rsidP="00686827">
      <w:pPr>
        <w:pStyle w:val="ab"/>
        <w:numPr>
          <w:ilvl w:val="0"/>
          <w:numId w:val="1"/>
        </w:numPr>
        <w:tabs>
          <w:tab w:val="num" w:pos="840"/>
        </w:tabs>
        <w:snapToGrid w:val="0"/>
        <w:spacing w:beforeLines="50" w:before="156" w:line="360" w:lineRule="auto"/>
        <w:ind w:firstLineChars="0"/>
        <w:rPr>
          <w:rFonts w:ascii="Times New Roman" w:eastAsia="宋体" w:hAnsi="Times New Roman" w:cs="Times New Roman"/>
          <w:b/>
          <w:sz w:val="28"/>
          <w:szCs w:val="20"/>
        </w:rPr>
      </w:pPr>
      <w:r w:rsidRPr="00686827">
        <w:rPr>
          <w:rFonts w:ascii="Times New Roman" w:eastAsia="宋体" w:hAnsi="Times New Roman" w:cs="Times New Roman" w:hint="eastAsia"/>
          <w:b/>
          <w:sz w:val="28"/>
          <w:szCs w:val="20"/>
        </w:rPr>
        <w:t>吸收预备党员的条件</w:t>
      </w:r>
    </w:p>
    <w:p w:rsidR="0007043F" w:rsidRPr="00263852" w:rsidRDefault="0007043F" w:rsidP="0007043F">
      <w:pPr>
        <w:snapToGrid w:val="0"/>
        <w:spacing w:line="360" w:lineRule="auto"/>
        <w:ind w:firstLineChars="200" w:firstLine="482"/>
        <w:jc w:val="left"/>
        <w:rPr>
          <w:b/>
          <w:sz w:val="24"/>
        </w:rPr>
      </w:pPr>
      <w:r w:rsidRPr="00263852">
        <w:rPr>
          <w:rFonts w:hint="eastAsia"/>
          <w:b/>
          <w:sz w:val="24"/>
        </w:rPr>
        <w:t>没有经过党校培训的，一般不能发展入党。</w:t>
      </w:r>
    </w:p>
    <w:p w:rsidR="00FE3A5C" w:rsidRPr="00924D9F" w:rsidRDefault="00FE3A5C" w:rsidP="00FE3A5C">
      <w:pPr>
        <w:tabs>
          <w:tab w:val="left" w:pos="540"/>
          <w:tab w:val="left" w:pos="720"/>
        </w:tabs>
        <w:snapToGrid w:val="0"/>
        <w:spacing w:line="360" w:lineRule="auto"/>
        <w:ind w:firstLineChars="200" w:firstLine="482"/>
        <w:jc w:val="left"/>
        <w:rPr>
          <w:b/>
          <w:sz w:val="24"/>
        </w:rPr>
      </w:pPr>
      <w:r w:rsidRPr="00924D9F">
        <w:rPr>
          <w:rFonts w:hint="eastAsia"/>
          <w:b/>
          <w:sz w:val="24"/>
        </w:rPr>
        <w:t>发展对象未来三个月内将离开工作、学习单位的，一般不办理接收预备党员的手续。</w:t>
      </w:r>
    </w:p>
    <w:p w:rsidR="0007043F" w:rsidRDefault="00CC6D0A" w:rsidP="0007043F">
      <w:pPr>
        <w:tabs>
          <w:tab w:val="num" w:pos="735"/>
        </w:tabs>
        <w:snapToGrid w:val="0"/>
        <w:spacing w:line="360" w:lineRule="auto"/>
        <w:ind w:firstLineChars="200" w:firstLine="480"/>
        <w:rPr>
          <w:sz w:val="24"/>
        </w:rPr>
      </w:pPr>
      <w:r w:rsidRPr="00494B31">
        <w:rPr>
          <w:rFonts w:hint="eastAsia"/>
          <w:color w:val="FF0000"/>
          <w:sz w:val="24"/>
        </w:rPr>
        <w:t>【</w:t>
      </w:r>
      <w:r w:rsidR="0007043F" w:rsidRPr="00494B31">
        <w:rPr>
          <w:rFonts w:hint="eastAsia"/>
          <w:color w:val="FF0000"/>
          <w:sz w:val="24"/>
        </w:rPr>
        <w:t>注意</w:t>
      </w:r>
      <w:r w:rsidRPr="00494B31">
        <w:rPr>
          <w:rFonts w:hint="eastAsia"/>
          <w:color w:val="FF0000"/>
          <w:sz w:val="24"/>
        </w:rPr>
        <w:t>】</w:t>
      </w:r>
      <w:r w:rsidR="0007043F" w:rsidRPr="00686560">
        <w:rPr>
          <w:rFonts w:hint="eastAsia"/>
          <w:sz w:val="24"/>
        </w:rPr>
        <w:t>重点发展对象需参加中山大学党校培训，取得结业证书后，各党支部</w:t>
      </w:r>
      <w:r w:rsidR="0007043F">
        <w:rPr>
          <w:rFonts w:hint="eastAsia"/>
          <w:sz w:val="24"/>
        </w:rPr>
        <w:t>方可</w:t>
      </w:r>
      <w:r w:rsidR="0007043F" w:rsidRPr="00686560">
        <w:rPr>
          <w:rFonts w:hint="eastAsia"/>
          <w:sz w:val="24"/>
        </w:rPr>
        <w:t>秉承“成熟一个发展一个”的原则，将其发展为预备党员。</w:t>
      </w:r>
      <w:r w:rsidR="0007043F" w:rsidRPr="00263852">
        <w:rPr>
          <w:rFonts w:hint="eastAsia"/>
          <w:b/>
          <w:sz w:val="24"/>
        </w:rPr>
        <w:t>若不能取得结业证书，则取消其重点发展对象资格，</w:t>
      </w:r>
      <w:r w:rsidR="0007043F">
        <w:rPr>
          <w:rFonts w:hint="eastAsia"/>
          <w:sz w:val="24"/>
        </w:rPr>
        <w:t>其作为入党积极分子重新培养、考察</w:t>
      </w:r>
      <w:r w:rsidR="0007043F" w:rsidRPr="00686560">
        <w:rPr>
          <w:rFonts w:hint="eastAsia"/>
          <w:sz w:val="24"/>
        </w:rPr>
        <w:t>。</w:t>
      </w:r>
    </w:p>
    <w:p w:rsidR="00997B6D" w:rsidRPr="008A2012" w:rsidRDefault="008A2012" w:rsidP="0007043F">
      <w:pPr>
        <w:tabs>
          <w:tab w:val="num" w:pos="735"/>
        </w:tabs>
        <w:snapToGrid w:val="0"/>
        <w:spacing w:line="360" w:lineRule="auto"/>
        <w:ind w:firstLineChars="200" w:firstLine="480"/>
        <w:rPr>
          <w:color w:val="FF0000"/>
          <w:sz w:val="24"/>
        </w:rPr>
      </w:pPr>
      <w:r>
        <w:rPr>
          <w:color w:val="FF0000"/>
          <w:sz w:val="24"/>
        </w:rPr>
        <w:t>完成</w:t>
      </w:r>
      <w:r w:rsidR="00997B6D" w:rsidRPr="008A2012">
        <w:rPr>
          <w:color w:val="FF0000"/>
          <w:sz w:val="24"/>
        </w:rPr>
        <w:t>材料</w:t>
      </w:r>
      <w:r w:rsidR="00997B6D" w:rsidRPr="008A2012">
        <w:rPr>
          <w:rFonts w:hint="eastAsia"/>
          <w:color w:val="FF0000"/>
          <w:sz w:val="24"/>
        </w:rPr>
        <w:t>：</w:t>
      </w:r>
      <w:r w:rsidR="001C7F9B" w:rsidRPr="001C7F9B">
        <w:rPr>
          <w:rFonts w:hint="eastAsia"/>
          <w:color w:val="FF0000"/>
          <w:sz w:val="24"/>
        </w:rPr>
        <w:t>党校培训情况表</w:t>
      </w:r>
      <w:r w:rsidR="0069024F">
        <w:rPr>
          <w:rFonts w:hint="eastAsia"/>
          <w:color w:val="FF0000"/>
          <w:sz w:val="24"/>
        </w:rPr>
        <w:t>（请在学院楼</w:t>
      </w:r>
      <w:r w:rsidR="0069024F">
        <w:rPr>
          <w:rFonts w:hint="eastAsia"/>
          <w:color w:val="FF0000"/>
          <w:sz w:val="24"/>
        </w:rPr>
        <w:t>A102</w:t>
      </w:r>
      <w:r w:rsidR="0069024F">
        <w:rPr>
          <w:rFonts w:hint="eastAsia"/>
          <w:color w:val="FF0000"/>
          <w:sz w:val="24"/>
        </w:rPr>
        <w:t>办公室李晓洁老师处领取）</w:t>
      </w:r>
    </w:p>
    <w:p w:rsidR="0007043F" w:rsidRPr="00131D4F" w:rsidRDefault="0007043F" w:rsidP="00983EF2">
      <w:pPr>
        <w:pStyle w:val="ab"/>
        <w:numPr>
          <w:ilvl w:val="0"/>
          <w:numId w:val="1"/>
        </w:numPr>
        <w:snapToGrid w:val="0"/>
        <w:spacing w:beforeLines="50" w:before="156" w:line="360" w:lineRule="auto"/>
        <w:ind w:firstLineChars="0"/>
        <w:jc w:val="left"/>
        <w:rPr>
          <w:b/>
          <w:sz w:val="28"/>
        </w:rPr>
      </w:pPr>
      <w:r w:rsidRPr="00131D4F">
        <w:rPr>
          <w:rFonts w:hint="eastAsia"/>
          <w:b/>
          <w:sz w:val="28"/>
        </w:rPr>
        <w:t>党支部对拟吸收预备党员进行综合审查</w:t>
      </w:r>
      <w:r w:rsidR="00B951DE">
        <w:rPr>
          <w:rFonts w:hint="eastAsia"/>
          <w:b/>
          <w:sz w:val="28"/>
        </w:rPr>
        <w:t>【预审前工作】</w:t>
      </w:r>
    </w:p>
    <w:p w:rsidR="009E4527" w:rsidRDefault="0007043F" w:rsidP="009E4527">
      <w:pPr>
        <w:pStyle w:val="ab"/>
        <w:numPr>
          <w:ilvl w:val="0"/>
          <w:numId w:val="6"/>
        </w:numPr>
        <w:snapToGrid w:val="0"/>
        <w:spacing w:line="360" w:lineRule="auto"/>
        <w:ind w:firstLineChars="0"/>
        <w:jc w:val="left"/>
        <w:rPr>
          <w:b/>
          <w:sz w:val="24"/>
        </w:rPr>
      </w:pPr>
      <w:r w:rsidRPr="008C4CE9">
        <w:rPr>
          <w:rFonts w:hint="eastAsia"/>
          <w:b/>
          <w:sz w:val="24"/>
        </w:rPr>
        <w:t>拟吸收预备党员谈话</w:t>
      </w:r>
    </w:p>
    <w:p w:rsidR="009E4527" w:rsidRDefault="009E4527" w:rsidP="009E4527">
      <w:pPr>
        <w:snapToGrid w:val="0"/>
        <w:spacing w:line="360" w:lineRule="auto"/>
        <w:ind w:firstLineChars="200" w:firstLine="480"/>
        <w:jc w:val="left"/>
        <w:rPr>
          <w:sz w:val="24"/>
        </w:rPr>
      </w:pPr>
      <w:r>
        <w:rPr>
          <w:rFonts w:hint="eastAsia"/>
          <w:sz w:val="24"/>
        </w:rPr>
        <w:t>党校结业后，党支部应及时委派</w:t>
      </w:r>
      <w:r w:rsidRPr="00586DAE">
        <w:rPr>
          <w:rFonts w:hint="eastAsia"/>
          <w:b/>
          <w:sz w:val="24"/>
        </w:rPr>
        <w:t>入党培养联系人或其他党员</w:t>
      </w:r>
      <w:r w:rsidR="003D2BBF">
        <w:rPr>
          <w:rFonts w:hint="eastAsia"/>
          <w:sz w:val="24"/>
        </w:rPr>
        <w:t>与拟</w:t>
      </w:r>
      <w:r>
        <w:rPr>
          <w:rFonts w:hint="eastAsia"/>
          <w:sz w:val="24"/>
        </w:rPr>
        <w:t>吸收为预备党员的重点发展对象进行谈话，进一步了解发展对象的入党意愿、入党动机，党校培训心得体会等，并将谈话情况如实记录至《</w:t>
      </w:r>
      <w:r w:rsidRPr="00D844F7">
        <w:rPr>
          <w:rFonts w:hint="eastAsia"/>
          <w:sz w:val="24"/>
        </w:rPr>
        <w:t>材料</w:t>
      </w:r>
      <w:r w:rsidRPr="00D844F7">
        <w:rPr>
          <w:rFonts w:hint="eastAsia"/>
          <w:sz w:val="24"/>
        </w:rPr>
        <w:t>14</w:t>
      </w:r>
      <w:r w:rsidRPr="00D844F7">
        <w:rPr>
          <w:rFonts w:hint="eastAsia"/>
          <w:sz w:val="24"/>
        </w:rPr>
        <w:t>：拟吸收为预备党员谈话记录表</w:t>
      </w:r>
      <w:r>
        <w:rPr>
          <w:rFonts w:hint="eastAsia"/>
          <w:sz w:val="24"/>
        </w:rPr>
        <w:t>》。</w:t>
      </w:r>
    </w:p>
    <w:p w:rsidR="009E4527" w:rsidRDefault="009E4527" w:rsidP="009E4527">
      <w:pPr>
        <w:snapToGrid w:val="0"/>
        <w:spacing w:line="360" w:lineRule="auto"/>
        <w:ind w:firstLineChars="200" w:firstLine="480"/>
        <w:jc w:val="left"/>
        <w:rPr>
          <w:color w:val="FF0000"/>
          <w:sz w:val="24"/>
        </w:rPr>
      </w:pPr>
      <w:r w:rsidRPr="00242A9E">
        <w:rPr>
          <w:color w:val="FF0000"/>
          <w:sz w:val="24"/>
        </w:rPr>
        <w:t>完成材料</w:t>
      </w:r>
      <w:r w:rsidRPr="00242A9E">
        <w:rPr>
          <w:rFonts w:hint="eastAsia"/>
          <w:color w:val="FF0000"/>
          <w:sz w:val="24"/>
        </w:rPr>
        <w:t>：</w:t>
      </w:r>
      <w:r w:rsidRPr="007977A2">
        <w:rPr>
          <w:rFonts w:hint="eastAsia"/>
          <w:color w:val="FF0000"/>
          <w:sz w:val="24"/>
        </w:rPr>
        <w:t>《</w:t>
      </w:r>
      <w:r w:rsidRPr="0028704F">
        <w:rPr>
          <w:rFonts w:hint="eastAsia"/>
          <w:color w:val="FF0000"/>
          <w:sz w:val="24"/>
        </w:rPr>
        <w:t>材料</w:t>
      </w:r>
      <w:r w:rsidRPr="0028704F">
        <w:rPr>
          <w:rFonts w:hint="eastAsia"/>
          <w:color w:val="FF0000"/>
          <w:sz w:val="24"/>
        </w:rPr>
        <w:t>14</w:t>
      </w:r>
      <w:r w:rsidRPr="0028704F">
        <w:rPr>
          <w:rFonts w:hint="eastAsia"/>
          <w:color w:val="FF0000"/>
          <w:sz w:val="24"/>
        </w:rPr>
        <w:t>：拟吸收为预备党员谈话记录表</w:t>
      </w:r>
      <w:r w:rsidRPr="007977A2">
        <w:rPr>
          <w:rFonts w:hint="eastAsia"/>
          <w:color w:val="FF0000"/>
          <w:sz w:val="24"/>
        </w:rPr>
        <w:t>》</w:t>
      </w:r>
    </w:p>
    <w:p w:rsidR="009E4527" w:rsidRPr="009E4527" w:rsidRDefault="009E4527" w:rsidP="009E4527">
      <w:pPr>
        <w:pStyle w:val="ab"/>
        <w:snapToGrid w:val="0"/>
        <w:spacing w:line="360" w:lineRule="auto"/>
        <w:ind w:left="857" w:firstLineChars="0" w:firstLine="0"/>
        <w:jc w:val="left"/>
        <w:rPr>
          <w:b/>
          <w:sz w:val="24"/>
        </w:rPr>
      </w:pPr>
    </w:p>
    <w:p w:rsidR="009E4527" w:rsidRDefault="008C4CE9" w:rsidP="009E4527">
      <w:pPr>
        <w:pStyle w:val="ab"/>
        <w:numPr>
          <w:ilvl w:val="0"/>
          <w:numId w:val="6"/>
        </w:numPr>
        <w:snapToGrid w:val="0"/>
        <w:spacing w:line="360" w:lineRule="auto"/>
        <w:ind w:firstLineChars="0"/>
        <w:jc w:val="left"/>
        <w:rPr>
          <w:rFonts w:hint="eastAsia"/>
          <w:b/>
          <w:sz w:val="24"/>
        </w:rPr>
      </w:pPr>
      <w:r>
        <w:rPr>
          <w:b/>
          <w:sz w:val="24"/>
        </w:rPr>
        <w:t>征求党内外群众意见</w:t>
      </w:r>
    </w:p>
    <w:p w:rsidR="00B179BA" w:rsidRDefault="00856CA9" w:rsidP="00C21596">
      <w:pPr>
        <w:spacing w:line="360" w:lineRule="auto"/>
        <w:rPr>
          <w:rFonts w:hint="eastAsia"/>
          <w:sz w:val="24"/>
        </w:rPr>
      </w:pPr>
      <w:r>
        <w:rPr>
          <w:rFonts w:hint="eastAsia"/>
          <w:sz w:val="24"/>
        </w:rPr>
        <w:tab/>
      </w:r>
      <w:r w:rsidRPr="00856CA9">
        <w:rPr>
          <w:rFonts w:hint="eastAsia"/>
          <w:sz w:val="24"/>
        </w:rPr>
        <w:t>党支部应详细听取党内外群众的意见，设立有党小组的，党小组讨论研究（必要时可进行投票表决，赞成票要超过应到会党员的半数）并提出意见。</w:t>
      </w:r>
    </w:p>
    <w:p w:rsidR="00CF767B" w:rsidRDefault="00B179BA" w:rsidP="00C21596">
      <w:pPr>
        <w:spacing w:line="360" w:lineRule="auto"/>
        <w:rPr>
          <w:rFonts w:hint="eastAsia"/>
          <w:color w:val="FF0000"/>
          <w:sz w:val="24"/>
        </w:rPr>
      </w:pPr>
      <w:r>
        <w:rPr>
          <w:rFonts w:hint="eastAsia"/>
          <w:sz w:val="24"/>
        </w:rPr>
        <w:tab/>
      </w:r>
      <w:r w:rsidR="001E48F4" w:rsidRPr="002C5A21">
        <w:rPr>
          <w:rFonts w:hint="eastAsia"/>
          <w:b/>
          <w:color w:val="FF0000"/>
          <w:sz w:val="24"/>
        </w:rPr>
        <w:t>在本学期之前确定的重点发展对象，</w:t>
      </w:r>
      <w:r w:rsidR="001E48F4" w:rsidRPr="00856CA9">
        <w:rPr>
          <w:rFonts w:hint="eastAsia"/>
          <w:sz w:val="24"/>
        </w:rPr>
        <w:t>但是在本学期才拟吸收预备党员的同学，如果本学期还未召开过群众意见座谈会，那么需要</w:t>
      </w:r>
      <w:r w:rsidR="00856CA9" w:rsidRPr="00856CA9">
        <w:rPr>
          <w:rFonts w:hint="eastAsia"/>
          <w:sz w:val="24"/>
        </w:rPr>
        <w:t>同时召开座谈会征求党内外有关群众的意见</w:t>
      </w:r>
      <w:r>
        <w:rPr>
          <w:rFonts w:hint="eastAsia"/>
          <w:sz w:val="24"/>
        </w:rPr>
        <w:t>，进行民意测验（赞成人数要超过应到会群众的半数），并做好记录。</w:t>
      </w:r>
      <w:r w:rsidR="00680856" w:rsidRPr="00680856">
        <w:rPr>
          <w:rFonts w:hint="eastAsia"/>
          <w:color w:val="FF0000"/>
          <w:sz w:val="24"/>
        </w:rPr>
        <w:t>并且完成材料：</w:t>
      </w:r>
      <w:r w:rsidR="009E4527" w:rsidRPr="00680856">
        <w:rPr>
          <w:rFonts w:hint="eastAsia"/>
          <w:color w:val="FF0000"/>
          <w:sz w:val="24"/>
        </w:rPr>
        <w:t>《材料</w:t>
      </w:r>
      <w:r w:rsidR="009E4527" w:rsidRPr="00680856">
        <w:rPr>
          <w:rFonts w:hint="eastAsia"/>
          <w:color w:val="FF0000"/>
          <w:sz w:val="24"/>
        </w:rPr>
        <w:t>30</w:t>
      </w:r>
      <w:r w:rsidR="009E4527" w:rsidRPr="00680856">
        <w:rPr>
          <w:rFonts w:hint="eastAsia"/>
          <w:color w:val="FF0000"/>
          <w:sz w:val="24"/>
        </w:rPr>
        <w:t>：关于</w:t>
      </w:r>
      <w:r w:rsidR="009E4527" w:rsidRPr="00680856">
        <w:rPr>
          <w:rFonts w:hint="eastAsia"/>
          <w:color w:val="FF0000"/>
          <w:sz w:val="24"/>
        </w:rPr>
        <w:t>XX</w:t>
      </w:r>
      <w:r w:rsidR="009E4527" w:rsidRPr="00680856">
        <w:rPr>
          <w:rFonts w:hint="eastAsia"/>
          <w:color w:val="FF0000"/>
          <w:sz w:val="24"/>
        </w:rPr>
        <w:t>拟吸收为预备党员的群众意见座谈表》</w:t>
      </w:r>
    </w:p>
    <w:p w:rsidR="003C2A42" w:rsidRPr="006E22F2" w:rsidRDefault="003C2A42" w:rsidP="00C21596">
      <w:pPr>
        <w:spacing w:line="360" w:lineRule="auto"/>
        <w:rPr>
          <w:sz w:val="24"/>
        </w:rPr>
      </w:pPr>
    </w:p>
    <w:p w:rsidR="005A3C0A" w:rsidRDefault="0090295C" w:rsidP="00145EFB">
      <w:pPr>
        <w:snapToGrid w:val="0"/>
        <w:spacing w:line="360" w:lineRule="auto"/>
        <w:ind w:firstLineChars="200" w:firstLine="482"/>
        <w:jc w:val="left"/>
        <w:rPr>
          <w:color w:val="FF0000"/>
          <w:sz w:val="24"/>
        </w:rPr>
      </w:pPr>
      <w:r w:rsidRPr="0096590C">
        <w:rPr>
          <w:rFonts w:hint="eastAsia"/>
          <w:b/>
          <w:color w:val="FF0000"/>
          <w:sz w:val="24"/>
        </w:rPr>
        <w:t>【注意】</w:t>
      </w:r>
      <w:r>
        <w:rPr>
          <w:rFonts w:hint="eastAsia"/>
          <w:color w:val="FF0000"/>
          <w:sz w:val="24"/>
        </w:rPr>
        <w:t>如果是本学期新</w:t>
      </w:r>
      <w:r w:rsidR="009E4527">
        <w:rPr>
          <w:rFonts w:hint="eastAsia"/>
          <w:color w:val="FF0000"/>
          <w:sz w:val="24"/>
        </w:rPr>
        <w:t>确定</w:t>
      </w:r>
      <w:r>
        <w:rPr>
          <w:rFonts w:hint="eastAsia"/>
          <w:color w:val="FF0000"/>
          <w:sz w:val="24"/>
        </w:rPr>
        <w:t>发展的入党重点发展对象</w:t>
      </w:r>
      <w:r w:rsidR="007D4580">
        <w:rPr>
          <w:rFonts w:hint="eastAsia"/>
          <w:color w:val="FF0000"/>
          <w:sz w:val="24"/>
        </w:rPr>
        <w:t>且拟吸收预备的同学</w:t>
      </w:r>
      <w:r>
        <w:rPr>
          <w:rFonts w:hint="eastAsia"/>
          <w:color w:val="FF0000"/>
          <w:sz w:val="24"/>
        </w:rPr>
        <w:t>，不需要再召开群众意见座谈会</w:t>
      </w:r>
      <w:r w:rsidR="0040594E">
        <w:rPr>
          <w:rFonts w:hint="eastAsia"/>
          <w:color w:val="FF0000"/>
          <w:sz w:val="24"/>
        </w:rPr>
        <w:t>。</w:t>
      </w:r>
      <w:r w:rsidR="0040594E" w:rsidRPr="008C4CE9">
        <w:rPr>
          <w:color w:val="FF0000"/>
          <w:sz w:val="24"/>
        </w:rPr>
        <w:t xml:space="preserve"> </w:t>
      </w:r>
      <w:r w:rsidR="006E22F2">
        <w:rPr>
          <w:color w:val="FF0000"/>
          <w:sz w:val="24"/>
        </w:rPr>
        <w:t>只需要充分听取党内外群众意见即可</w:t>
      </w:r>
      <w:r w:rsidR="006E22F2">
        <w:rPr>
          <w:rFonts w:hint="eastAsia"/>
          <w:color w:val="FF0000"/>
          <w:sz w:val="24"/>
        </w:rPr>
        <w:t>。</w:t>
      </w:r>
      <w:bookmarkStart w:id="0" w:name="_GoBack"/>
      <w:bookmarkEnd w:id="0"/>
    </w:p>
    <w:p w:rsidR="0007043F" w:rsidRDefault="00A66425" w:rsidP="0007043F">
      <w:pPr>
        <w:snapToGrid w:val="0"/>
        <w:spacing w:line="360" w:lineRule="auto"/>
        <w:ind w:firstLineChars="200" w:firstLine="482"/>
        <w:jc w:val="left"/>
        <w:rPr>
          <w:b/>
          <w:sz w:val="24"/>
        </w:rPr>
      </w:pPr>
      <w:r>
        <w:rPr>
          <w:rFonts w:hint="eastAsia"/>
          <w:b/>
          <w:sz w:val="24"/>
        </w:rPr>
        <w:lastRenderedPageBreak/>
        <w:t>3</w:t>
      </w:r>
      <w:r w:rsidR="0007043F">
        <w:rPr>
          <w:rFonts w:hint="eastAsia"/>
          <w:b/>
          <w:sz w:val="24"/>
        </w:rPr>
        <w:t>、</w:t>
      </w:r>
      <w:r w:rsidR="0007043F" w:rsidRPr="001E1E1D">
        <w:rPr>
          <w:rFonts w:hint="eastAsia"/>
          <w:b/>
          <w:sz w:val="24"/>
        </w:rPr>
        <w:t>对</w:t>
      </w:r>
      <w:r w:rsidR="0007043F">
        <w:rPr>
          <w:rFonts w:hint="eastAsia"/>
          <w:b/>
          <w:sz w:val="24"/>
        </w:rPr>
        <w:t>拟吸收预备党员</w:t>
      </w:r>
      <w:r w:rsidR="0007043F" w:rsidRPr="001E1E1D">
        <w:rPr>
          <w:rFonts w:hint="eastAsia"/>
          <w:b/>
          <w:sz w:val="24"/>
        </w:rPr>
        <w:t>进行公示</w:t>
      </w:r>
    </w:p>
    <w:p w:rsidR="0007043F" w:rsidRDefault="0007043F" w:rsidP="0007043F">
      <w:pPr>
        <w:snapToGrid w:val="0"/>
        <w:spacing w:line="360" w:lineRule="auto"/>
        <w:ind w:firstLine="480"/>
        <w:jc w:val="left"/>
        <w:rPr>
          <w:sz w:val="24"/>
        </w:rPr>
      </w:pPr>
      <w:r>
        <w:rPr>
          <w:rFonts w:hint="eastAsia"/>
          <w:sz w:val="24"/>
        </w:rPr>
        <w:t>党支部对党校结业适合吸收为预备党员的重点发展对象情况进行公示。</w:t>
      </w:r>
    </w:p>
    <w:p w:rsidR="0007043F" w:rsidRDefault="0007043F" w:rsidP="0007043F">
      <w:pPr>
        <w:snapToGrid w:val="0"/>
        <w:spacing w:line="360" w:lineRule="auto"/>
        <w:ind w:firstLine="480"/>
        <w:jc w:val="left"/>
        <w:rPr>
          <w:sz w:val="24"/>
        </w:rPr>
      </w:pPr>
      <w:r w:rsidRPr="00263852">
        <w:rPr>
          <w:rFonts w:hint="eastAsia"/>
          <w:sz w:val="24"/>
        </w:rPr>
        <w:t>公示内容应包括拟</w:t>
      </w:r>
      <w:r>
        <w:rPr>
          <w:rFonts w:hint="eastAsia"/>
          <w:sz w:val="24"/>
        </w:rPr>
        <w:t>吸收预备党员</w:t>
      </w:r>
      <w:r w:rsidRPr="00263852">
        <w:rPr>
          <w:rFonts w:hint="eastAsia"/>
          <w:sz w:val="24"/>
        </w:rPr>
        <w:t>的基本情况、现实表现、群众意见、民主测评情况</w:t>
      </w:r>
      <w:r>
        <w:rPr>
          <w:rFonts w:hint="eastAsia"/>
          <w:sz w:val="24"/>
        </w:rPr>
        <w:t>、培训情况、政审情况</w:t>
      </w:r>
      <w:r w:rsidRPr="00263852">
        <w:rPr>
          <w:rFonts w:hint="eastAsia"/>
          <w:sz w:val="24"/>
        </w:rPr>
        <w:t>等，公示形式可采用张贴或挂网等形式，</w:t>
      </w:r>
      <w:r>
        <w:rPr>
          <w:rFonts w:hint="eastAsia"/>
          <w:sz w:val="24"/>
        </w:rPr>
        <w:t>公示范围应不限于</w:t>
      </w:r>
      <w:r w:rsidRPr="00263852">
        <w:rPr>
          <w:rFonts w:hint="eastAsia"/>
          <w:sz w:val="24"/>
        </w:rPr>
        <w:t>党（团）支部、年级专业内，公示期一般</w:t>
      </w:r>
      <w:r w:rsidRPr="00AC4C61">
        <w:rPr>
          <w:rFonts w:hint="eastAsia"/>
          <w:b/>
          <w:sz w:val="24"/>
        </w:rPr>
        <w:t>不少于</w:t>
      </w:r>
      <w:r w:rsidRPr="00AC4C61">
        <w:rPr>
          <w:rFonts w:hint="eastAsia"/>
          <w:b/>
          <w:sz w:val="24"/>
        </w:rPr>
        <w:t>5</w:t>
      </w:r>
      <w:r w:rsidRPr="00AC4C61">
        <w:rPr>
          <w:rFonts w:hint="eastAsia"/>
          <w:b/>
          <w:sz w:val="24"/>
        </w:rPr>
        <w:t>天</w:t>
      </w:r>
      <w:r w:rsidRPr="00263852">
        <w:rPr>
          <w:rFonts w:hint="eastAsia"/>
          <w:sz w:val="24"/>
        </w:rPr>
        <w:t>。在公示期间接到群众不良反映的，</w:t>
      </w:r>
      <w:r w:rsidRPr="001E1E1D">
        <w:rPr>
          <w:rFonts w:hint="eastAsia"/>
          <w:sz w:val="24"/>
        </w:rPr>
        <w:t>党支部要认真进行分析研究和调查核实，并根据不同情况提出相应意见，汇成书面材料后与其他预审材料一起报学院党委。</w:t>
      </w:r>
    </w:p>
    <w:p w:rsidR="00293DC3" w:rsidRPr="00113D5F" w:rsidRDefault="00916416" w:rsidP="0007043F">
      <w:pPr>
        <w:snapToGrid w:val="0"/>
        <w:spacing w:line="360" w:lineRule="auto"/>
        <w:ind w:firstLine="480"/>
        <w:jc w:val="left"/>
        <w:rPr>
          <w:color w:val="FF0000"/>
          <w:sz w:val="24"/>
        </w:rPr>
      </w:pPr>
      <w:r w:rsidRPr="00113D5F">
        <w:rPr>
          <w:rFonts w:hint="eastAsia"/>
          <w:color w:val="FF0000"/>
          <w:sz w:val="24"/>
        </w:rPr>
        <w:t>完成材料：</w:t>
      </w:r>
    </w:p>
    <w:p w:rsidR="00293DC3" w:rsidRPr="00113D5F" w:rsidRDefault="00293DC3" w:rsidP="00293DC3">
      <w:pPr>
        <w:snapToGrid w:val="0"/>
        <w:spacing w:line="360" w:lineRule="auto"/>
        <w:ind w:firstLine="480"/>
        <w:jc w:val="left"/>
        <w:rPr>
          <w:color w:val="FF0000"/>
          <w:sz w:val="24"/>
        </w:rPr>
      </w:pPr>
      <w:r w:rsidRPr="00113D5F">
        <w:rPr>
          <w:rFonts w:hint="eastAsia"/>
          <w:color w:val="FF0000"/>
          <w:sz w:val="24"/>
        </w:rPr>
        <w:t>①</w:t>
      </w:r>
      <w:r w:rsidRPr="00113D5F">
        <w:rPr>
          <w:rFonts w:hint="eastAsia"/>
          <w:color w:val="FF0000"/>
          <w:sz w:val="24"/>
        </w:rPr>
        <w:t xml:space="preserve"> </w:t>
      </w:r>
      <w:r w:rsidRPr="00113D5F">
        <w:rPr>
          <w:rFonts w:hint="eastAsia"/>
          <w:color w:val="FF0000"/>
          <w:sz w:val="24"/>
        </w:rPr>
        <w:t>《</w:t>
      </w:r>
      <w:r w:rsidR="0014391A" w:rsidRPr="0014391A">
        <w:rPr>
          <w:rFonts w:hint="eastAsia"/>
          <w:color w:val="FF0000"/>
          <w:sz w:val="24"/>
        </w:rPr>
        <w:t>材料</w:t>
      </w:r>
      <w:r w:rsidR="0014391A" w:rsidRPr="0014391A">
        <w:rPr>
          <w:rFonts w:hint="eastAsia"/>
          <w:color w:val="FF0000"/>
          <w:sz w:val="24"/>
        </w:rPr>
        <w:t>15</w:t>
      </w:r>
      <w:r w:rsidR="0014391A" w:rsidRPr="0014391A">
        <w:rPr>
          <w:rFonts w:hint="eastAsia"/>
          <w:color w:val="FF0000"/>
          <w:sz w:val="24"/>
        </w:rPr>
        <w:t>：关于近期发展预备党员名单的公示（</w:t>
      </w:r>
      <w:r w:rsidR="0014391A" w:rsidRPr="0014391A">
        <w:rPr>
          <w:rFonts w:hint="eastAsia"/>
          <w:color w:val="FF0000"/>
          <w:sz w:val="24"/>
        </w:rPr>
        <w:t xml:space="preserve">  </w:t>
      </w:r>
      <w:r w:rsidR="0014391A" w:rsidRPr="0014391A">
        <w:rPr>
          <w:rFonts w:hint="eastAsia"/>
          <w:color w:val="FF0000"/>
          <w:sz w:val="24"/>
        </w:rPr>
        <w:t>年</w:t>
      </w:r>
      <w:r w:rsidR="0014391A" w:rsidRPr="0014391A">
        <w:rPr>
          <w:rFonts w:hint="eastAsia"/>
          <w:color w:val="FF0000"/>
          <w:sz w:val="24"/>
        </w:rPr>
        <w:t xml:space="preserve">  </w:t>
      </w:r>
      <w:r w:rsidR="0014391A" w:rsidRPr="0014391A">
        <w:rPr>
          <w:rFonts w:hint="eastAsia"/>
          <w:color w:val="FF0000"/>
          <w:sz w:val="24"/>
        </w:rPr>
        <w:t>月</w:t>
      </w:r>
      <w:r w:rsidR="0014391A" w:rsidRPr="0014391A">
        <w:rPr>
          <w:rFonts w:hint="eastAsia"/>
          <w:color w:val="FF0000"/>
          <w:sz w:val="24"/>
        </w:rPr>
        <w:t xml:space="preserve">  </w:t>
      </w:r>
      <w:r w:rsidR="0014391A" w:rsidRPr="0014391A">
        <w:rPr>
          <w:rFonts w:hint="eastAsia"/>
          <w:color w:val="FF0000"/>
          <w:sz w:val="24"/>
        </w:rPr>
        <w:t>日）</w:t>
      </w:r>
      <w:r w:rsidRPr="00113D5F">
        <w:rPr>
          <w:rFonts w:hint="eastAsia"/>
          <w:color w:val="FF0000"/>
          <w:sz w:val="24"/>
        </w:rPr>
        <w:t>》</w:t>
      </w:r>
      <w:r w:rsidR="009532BC" w:rsidRPr="00113D5F">
        <w:rPr>
          <w:rFonts w:hint="eastAsia"/>
          <w:color w:val="FF0000"/>
          <w:sz w:val="24"/>
        </w:rPr>
        <w:t>，</w:t>
      </w:r>
      <w:r w:rsidR="00A86758" w:rsidRPr="00113D5F">
        <w:rPr>
          <w:rFonts w:hint="eastAsia"/>
          <w:color w:val="FF0000"/>
          <w:sz w:val="24"/>
        </w:rPr>
        <w:t>党支部存档，不放入个人档案。</w:t>
      </w:r>
    </w:p>
    <w:p w:rsidR="00293DC3" w:rsidRPr="00F41FF3" w:rsidRDefault="00293DC3" w:rsidP="00293DC3">
      <w:pPr>
        <w:snapToGrid w:val="0"/>
        <w:spacing w:line="360" w:lineRule="auto"/>
        <w:ind w:firstLine="480"/>
        <w:jc w:val="left"/>
        <w:rPr>
          <w:color w:val="FF0000"/>
          <w:sz w:val="24"/>
        </w:rPr>
      </w:pPr>
      <w:r w:rsidRPr="00F41FF3">
        <w:rPr>
          <w:rFonts w:hint="eastAsia"/>
          <w:color w:val="FF0000"/>
          <w:sz w:val="24"/>
        </w:rPr>
        <w:t>②</w:t>
      </w:r>
      <w:r w:rsidR="00B1421D" w:rsidRPr="00F41FF3">
        <w:rPr>
          <w:rFonts w:hint="eastAsia"/>
          <w:color w:val="FF0000"/>
          <w:sz w:val="24"/>
        </w:rPr>
        <w:t xml:space="preserve"> </w:t>
      </w:r>
      <w:r w:rsidR="002B0755" w:rsidRPr="00F41FF3">
        <w:rPr>
          <w:rFonts w:asciiTheme="minorEastAsia" w:hAnsiTheme="minorEastAsia"/>
          <w:color w:val="FF0000"/>
          <w:sz w:val="24"/>
        </w:rPr>
        <w:t>公示完毕后</w:t>
      </w:r>
      <w:r w:rsidR="002B0755" w:rsidRPr="00F41FF3">
        <w:rPr>
          <w:rFonts w:asciiTheme="minorEastAsia" w:hAnsiTheme="minorEastAsia" w:hint="eastAsia"/>
          <w:color w:val="FF0000"/>
          <w:sz w:val="24"/>
        </w:rPr>
        <w:t>，</w:t>
      </w:r>
      <w:r w:rsidR="002B0755" w:rsidRPr="00F41FF3">
        <w:rPr>
          <w:rFonts w:asciiTheme="minorEastAsia" w:hAnsiTheme="minorEastAsia"/>
          <w:color w:val="FF0000"/>
          <w:sz w:val="24"/>
        </w:rPr>
        <w:t>将结果填入</w:t>
      </w:r>
      <w:r w:rsidR="00112759" w:rsidRPr="00F41FF3">
        <w:rPr>
          <w:rFonts w:asciiTheme="minorEastAsia" w:hAnsiTheme="minorEastAsia" w:hint="eastAsia"/>
          <w:color w:val="FF0000"/>
          <w:sz w:val="24"/>
        </w:rPr>
        <w:t>《</w:t>
      </w:r>
      <w:r w:rsidR="00DC60A0" w:rsidRPr="00DC60A0">
        <w:rPr>
          <w:rFonts w:asciiTheme="minorEastAsia" w:hAnsiTheme="minorEastAsia" w:hint="eastAsia"/>
          <w:color w:val="FF0000"/>
          <w:sz w:val="24"/>
        </w:rPr>
        <w:t>材料16：关于近期拟吸收预备党员公示报告</w:t>
      </w:r>
      <w:r w:rsidR="00112759" w:rsidRPr="00F41FF3">
        <w:rPr>
          <w:rFonts w:asciiTheme="minorEastAsia" w:hAnsiTheme="minorEastAsia" w:hint="eastAsia"/>
          <w:color w:val="FF0000"/>
          <w:sz w:val="24"/>
        </w:rPr>
        <w:t>》，</w:t>
      </w:r>
      <w:r w:rsidR="002B0755" w:rsidRPr="00F41FF3">
        <w:rPr>
          <w:rFonts w:asciiTheme="minorEastAsia" w:hAnsiTheme="minorEastAsia" w:hint="eastAsia"/>
          <w:color w:val="FF0000"/>
          <w:sz w:val="24"/>
        </w:rPr>
        <w:t>一人一份，纸质版。</w:t>
      </w:r>
      <w:r w:rsidR="00004EC0">
        <w:rPr>
          <w:rFonts w:asciiTheme="minorEastAsia" w:hAnsiTheme="minorEastAsia" w:hint="eastAsia"/>
          <w:color w:val="FF0000"/>
          <w:sz w:val="24"/>
        </w:rPr>
        <w:t>公示材料应留一份纸质版在党支部内存档。</w:t>
      </w:r>
    </w:p>
    <w:p w:rsidR="0007043F" w:rsidRPr="00916416" w:rsidRDefault="00A66425" w:rsidP="0007043F">
      <w:pPr>
        <w:snapToGrid w:val="0"/>
        <w:spacing w:line="360" w:lineRule="auto"/>
        <w:ind w:firstLine="480"/>
        <w:jc w:val="left"/>
        <w:rPr>
          <w:b/>
          <w:sz w:val="24"/>
        </w:rPr>
      </w:pPr>
      <w:r>
        <w:rPr>
          <w:rFonts w:hint="eastAsia"/>
          <w:b/>
          <w:sz w:val="24"/>
        </w:rPr>
        <w:t>4</w:t>
      </w:r>
      <w:r w:rsidR="0007043F" w:rsidRPr="00916416">
        <w:rPr>
          <w:rFonts w:hint="eastAsia"/>
          <w:b/>
          <w:sz w:val="24"/>
        </w:rPr>
        <w:t>、检查入党材料是否齐全，入党手续是否齐备。</w:t>
      </w:r>
    </w:p>
    <w:p w:rsidR="0007043F" w:rsidRDefault="0007043F" w:rsidP="0007043F">
      <w:pPr>
        <w:snapToGrid w:val="0"/>
        <w:spacing w:line="360" w:lineRule="auto"/>
        <w:ind w:firstLine="480"/>
        <w:jc w:val="left"/>
        <w:rPr>
          <w:sz w:val="24"/>
        </w:rPr>
      </w:pPr>
      <w:r>
        <w:rPr>
          <w:rFonts w:hint="eastAsia"/>
          <w:sz w:val="24"/>
        </w:rPr>
        <w:t>通过以上综合审查的，</w:t>
      </w:r>
      <w:r w:rsidRPr="00263852">
        <w:rPr>
          <w:rFonts w:hint="eastAsia"/>
          <w:sz w:val="24"/>
        </w:rPr>
        <w:t>党支部应</w:t>
      </w:r>
      <w:r>
        <w:rPr>
          <w:rFonts w:hint="eastAsia"/>
          <w:sz w:val="24"/>
        </w:rPr>
        <w:t>在检查重点发展对象入党材料是否齐全、入党手续是否完备后，填写</w:t>
      </w:r>
      <w:r w:rsidRPr="001E1E1D">
        <w:rPr>
          <w:rFonts w:hint="eastAsia"/>
          <w:sz w:val="24"/>
        </w:rPr>
        <w:t>《</w:t>
      </w:r>
      <w:r>
        <w:rPr>
          <w:rFonts w:hint="eastAsia"/>
          <w:sz w:val="24"/>
        </w:rPr>
        <w:t>中国共产党入党培养登记表</w:t>
      </w:r>
      <w:r w:rsidRPr="001E1E1D">
        <w:rPr>
          <w:rFonts w:hint="eastAsia"/>
          <w:sz w:val="24"/>
        </w:rPr>
        <w:t>》</w:t>
      </w:r>
      <w:r>
        <w:rPr>
          <w:rFonts w:hint="eastAsia"/>
          <w:sz w:val="24"/>
        </w:rPr>
        <w:t>的“党支部审查综合意见”栏目</w:t>
      </w:r>
      <w:r w:rsidRPr="00263852">
        <w:rPr>
          <w:rFonts w:hint="eastAsia"/>
          <w:sz w:val="24"/>
        </w:rPr>
        <w:t>，</w:t>
      </w:r>
      <w:r>
        <w:rPr>
          <w:rFonts w:hint="eastAsia"/>
          <w:sz w:val="24"/>
        </w:rPr>
        <w:t>同时</w:t>
      </w:r>
      <w:r w:rsidRPr="00924D9F">
        <w:rPr>
          <w:rFonts w:hint="eastAsia"/>
          <w:b/>
          <w:sz w:val="24"/>
        </w:rPr>
        <w:t>填报《拟吸收预备党员名单汇总预审表》</w:t>
      </w:r>
      <w:r>
        <w:rPr>
          <w:rFonts w:hint="eastAsia"/>
          <w:sz w:val="24"/>
        </w:rPr>
        <w:t>，与其他入党材料</w:t>
      </w:r>
      <w:r w:rsidRPr="00263852">
        <w:rPr>
          <w:rFonts w:hint="eastAsia"/>
          <w:sz w:val="24"/>
        </w:rPr>
        <w:t>一并</w:t>
      </w:r>
      <w:r w:rsidR="00977ECC">
        <w:rPr>
          <w:rFonts w:hint="eastAsia"/>
          <w:sz w:val="24"/>
        </w:rPr>
        <w:t>交给对应负责</w:t>
      </w:r>
      <w:r w:rsidR="007D2BB1">
        <w:rPr>
          <w:rFonts w:hint="eastAsia"/>
          <w:sz w:val="24"/>
        </w:rPr>
        <w:t>的</w:t>
      </w:r>
      <w:r w:rsidR="00977ECC">
        <w:rPr>
          <w:rFonts w:hint="eastAsia"/>
          <w:sz w:val="24"/>
        </w:rPr>
        <w:t>党辅检查后，</w:t>
      </w:r>
      <w:r w:rsidRPr="00263852">
        <w:rPr>
          <w:rFonts w:hint="eastAsia"/>
          <w:sz w:val="24"/>
        </w:rPr>
        <w:t>提交</w:t>
      </w:r>
      <w:r>
        <w:rPr>
          <w:rFonts w:hint="eastAsia"/>
          <w:sz w:val="24"/>
        </w:rPr>
        <w:t>学院党委进行预审</w:t>
      </w:r>
      <w:r w:rsidRPr="00263852">
        <w:rPr>
          <w:rFonts w:hint="eastAsia"/>
          <w:sz w:val="24"/>
        </w:rPr>
        <w:t>。</w:t>
      </w:r>
    </w:p>
    <w:p w:rsidR="0091340A" w:rsidRDefault="00103874" w:rsidP="00897FA5">
      <w:pPr>
        <w:snapToGrid w:val="0"/>
        <w:spacing w:line="360" w:lineRule="auto"/>
        <w:ind w:firstLineChars="200" w:firstLine="480"/>
        <w:jc w:val="left"/>
        <w:rPr>
          <w:color w:val="FF0000"/>
          <w:sz w:val="24"/>
        </w:rPr>
      </w:pPr>
      <w:r w:rsidRPr="00D7031C">
        <w:rPr>
          <w:color w:val="FF0000"/>
          <w:sz w:val="24"/>
        </w:rPr>
        <w:t>完成材料</w:t>
      </w:r>
      <w:r w:rsidRPr="00D7031C">
        <w:rPr>
          <w:rFonts w:hint="eastAsia"/>
          <w:color w:val="FF0000"/>
          <w:sz w:val="24"/>
        </w:rPr>
        <w:t>：</w:t>
      </w:r>
      <w:r w:rsidR="00BF6F74" w:rsidRPr="00D7031C">
        <w:rPr>
          <w:rFonts w:hint="eastAsia"/>
          <w:color w:val="FF0000"/>
          <w:sz w:val="24"/>
        </w:rPr>
        <w:t>《</w:t>
      </w:r>
      <w:r w:rsidR="002947E6" w:rsidRPr="002947E6">
        <w:rPr>
          <w:rFonts w:hint="eastAsia"/>
          <w:color w:val="FF0000"/>
          <w:sz w:val="24"/>
        </w:rPr>
        <w:t>材料</w:t>
      </w:r>
      <w:r w:rsidR="002947E6" w:rsidRPr="002947E6">
        <w:rPr>
          <w:rFonts w:hint="eastAsia"/>
          <w:color w:val="FF0000"/>
          <w:sz w:val="24"/>
        </w:rPr>
        <w:t>17</w:t>
      </w:r>
      <w:r w:rsidR="002947E6" w:rsidRPr="002947E6">
        <w:rPr>
          <w:rFonts w:hint="eastAsia"/>
          <w:color w:val="FF0000"/>
          <w:sz w:val="24"/>
        </w:rPr>
        <w:t>：拟吸收预备党员名单汇总预审表</w:t>
      </w:r>
      <w:r w:rsidR="00BF6F74" w:rsidRPr="00D7031C">
        <w:rPr>
          <w:rFonts w:hint="eastAsia"/>
          <w:color w:val="FF0000"/>
          <w:sz w:val="24"/>
        </w:rPr>
        <w:t>》</w:t>
      </w:r>
      <w:r w:rsidR="00051C32">
        <w:rPr>
          <w:rFonts w:hint="eastAsia"/>
          <w:color w:val="FF0000"/>
          <w:sz w:val="24"/>
        </w:rPr>
        <w:t>，电子版（发至党建邮箱</w:t>
      </w:r>
      <w:hyperlink r:id="rId10" w:history="1">
        <w:r w:rsidR="002517F2" w:rsidRPr="000A5EC6">
          <w:rPr>
            <w:rStyle w:val="a8"/>
            <w:rFonts w:ascii="宋体" w:hAnsi="宋体" w:hint="eastAsia"/>
            <w:sz w:val="24"/>
          </w:rPr>
          <w:t>sdcsxsdj1111@qq.com</w:t>
        </w:r>
      </w:hyperlink>
      <w:r w:rsidR="00051C32">
        <w:rPr>
          <w:rFonts w:hint="eastAsia"/>
          <w:color w:val="FF0000"/>
          <w:sz w:val="24"/>
        </w:rPr>
        <w:t>中）</w:t>
      </w:r>
      <w:r w:rsidR="001C6620">
        <w:rPr>
          <w:rFonts w:hint="eastAsia"/>
          <w:color w:val="FF0000"/>
          <w:sz w:val="24"/>
        </w:rPr>
        <w:t>。</w:t>
      </w:r>
    </w:p>
    <w:p w:rsidR="00631E44" w:rsidRDefault="00631E44" w:rsidP="00897FA5">
      <w:pPr>
        <w:snapToGrid w:val="0"/>
        <w:spacing w:line="360" w:lineRule="auto"/>
        <w:ind w:firstLineChars="200" w:firstLine="480"/>
        <w:jc w:val="left"/>
        <w:rPr>
          <w:color w:val="FF0000"/>
          <w:sz w:val="24"/>
        </w:rPr>
      </w:pPr>
    </w:p>
    <w:p w:rsidR="00CA4D94" w:rsidRPr="00CA4D94" w:rsidRDefault="00631E44">
      <w:pPr>
        <w:snapToGrid w:val="0"/>
        <w:spacing w:line="360" w:lineRule="auto"/>
        <w:ind w:firstLineChars="200" w:firstLine="480"/>
        <w:jc w:val="left"/>
        <w:rPr>
          <w:color w:val="FF0000"/>
          <w:sz w:val="24"/>
        </w:rPr>
      </w:pPr>
      <w:r>
        <w:rPr>
          <w:rFonts w:hint="eastAsia"/>
          <w:color w:val="FF0000"/>
          <w:sz w:val="24"/>
        </w:rPr>
        <w:t>注意：因领取入党志愿书需要在学校党务系统中更新发展党员信息，请各支部务必将到预审前的发展时间录入系统。</w:t>
      </w:r>
    </w:p>
    <w:p w:rsidR="00A55BC0" w:rsidRDefault="00A55BC0" w:rsidP="00771F89">
      <w:pPr>
        <w:snapToGrid w:val="0"/>
        <w:spacing w:line="360" w:lineRule="auto"/>
        <w:ind w:firstLineChars="200" w:firstLine="480"/>
        <w:jc w:val="left"/>
        <w:rPr>
          <w:sz w:val="24"/>
        </w:rPr>
      </w:pPr>
    </w:p>
    <w:p w:rsidR="001B3CC5" w:rsidRPr="00545914" w:rsidRDefault="001B3CC5" w:rsidP="00375385">
      <w:pPr>
        <w:spacing w:line="360" w:lineRule="auto"/>
        <w:ind w:firstLineChars="196" w:firstLine="472"/>
        <w:rPr>
          <w:b/>
          <w:sz w:val="24"/>
        </w:rPr>
      </w:pPr>
      <w:r w:rsidRPr="005F3F64">
        <w:rPr>
          <w:rFonts w:hint="eastAsia"/>
          <w:b/>
          <w:sz w:val="24"/>
        </w:rPr>
        <w:t>【主要流程】</w:t>
      </w:r>
      <w:r w:rsidR="00545914" w:rsidRPr="00A249FF">
        <w:rPr>
          <w:rFonts w:hint="eastAsia"/>
          <w:b/>
          <w:sz w:val="24"/>
        </w:rPr>
        <w:t>注意：以上工作请按顺序完成，即只有当完成前一项工作后方可开展后一项工作，时间序列不能重叠，不能同一天。在撰写材料时应注意落款时间应为工作实际开展时间，不能为撰写材料时间。</w:t>
      </w:r>
    </w:p>
    <w:p w:rsidR="001B3CC5" w:rsidRPr="0042205F" w:rsidRDefault="003A12A7" w:rsidP="001B3CC5">
      <w:pPr>
        <w:spacing w:line="360" w:lineRule="auto"/>
        <w:ind w:firstLineChars="196" w:firstLine="472"/>
        <w:rPr>
          <w:b/>
          <w:color w:val="FF0000"/>
          <w:sz w:val="24"/>
        </w:rPr>
      </w:pPr>
      <w:r w:rsidRPr="003A12A7">
        <w:rPr>
          <w:rFonts w:hint="eastAsia"/>
          <w:b/>
          <w:color w:val="FF0000"/>
          <w:sz w:val="24"/>
        </w:rPr>
        <w:t>拟吸收预备党员谈话</w:t>
      </w:r>
      <w:r w:rsidR="001B3CC5" w:rsidRPr="0042205F">
        <w:rPr>
          <w:rFonts w:hint="eastAsia"/>
          <w:b/>
          <w:color w:val="FF0000"/>
          <w:sz w:val="24"/>
        </w:rPr>
        <w:t xml:space="preserve"> </w:t>
      </w:r>
      <w:r w:rsidR="001B3CC5" w:rsidRPr="0042205F">
        <w:rPr>
          <w:b/>
          <w:color w:val="FF0000"/>
          <w:sz w:val="24"/>
        </w:rPr>
        <w:sym w:font="Wingdings" w:char="F0E0"/>
      </w:r>
      <w:r w:rsidR="001B3CC5" w:rsidRPr="0042205F">
        <w:rPr>
          <w:b/>
          <w:color w:val="FF0000"/>
          <w:sz w:val="24"/>
        </w:rPr>
        <w:t xml:space="preserve"> </w:t>
      </w:r>
      <w:r w:rsidRPr="003A12A7">
        <w:rPr>
          <w:rFonts w:hint="eastAsia"/>
          <w:b/>
          <w:color w:val="FF0000"/>
          <w:sz w:val="24"/>
        </w:rPr>
        <w:t>对拟吸收预备党员进行公示</w:t>
      </w:r>
      <w:r w:rsidR="001B3CC5" w:rsidRPr="0042205F">
        <w:rPr>
          <w:rFonts w:hint="eastAsia"/>
          <w:b/>
          <w:color w:val="FF0000"/>
          <w:sz w:val="24"/>
        </w:rPr>
        <w:t xml:space="preserve"> </w:t>
      </w:r>
      <w:r w:rsidR="001B3CC5" w:rsidRPr="0042205F">
        <w:rPr>
          <w:b/>
          <w:color w:val="FF0000"/>
          <w:sz w:val="24"/>
        </w:rPr>
        <w:sym w:font="Wingdings" w:char="F0E0"/>
      </w:r>
      <w:r w:rsidR="001B3CC5" w:rsidRPr="0042205F">
        <w:rPr>
          <w:b/>
          <w:color w:val="FF0000"/>
          <w:sz w:val="24"/>
        </w:rPr>
        <w:t xml:space="preserve"> </w:t>
      </w:r>
      <w:r w:rsidRPr="003A12A7">
        <w:rPr>
          <w:rFonts w:hint="eastAsia"/>
          <w:b/>
          <w:color w:val="FF0000"/>
          <w:sz w:val="24"/>
        </w:rPr>
        <w:t>检查入党材料是否齐全，入党手续是否齐备</w:t>
      </w:r>
      <w:r w:rsidR="001B3CC5" w:rsidRPr="0042205F">
        <w:rPr>
          <w:rFonts w:hint="eastAsia"/>
          <w:b/>
          <w:color w:val="FF0000"/>
          <w:sz w:val="24"/>
        </w:rPr>
        <w:t>。</w:t>
      </w:r>
    </w:p>
    <w:p w:rsidR="001B3CC5" w:rsidRPr="001B3CC5" w:rsidRDefault="001B3CC5" w:rsidP="00771F89">
      <w:pPr>
        <w:snapToGrid w:val="0"/>
        <w:spacing w:line="360" w:lineRule="auto"/>
        <w:ind w:firstLineChars="200" w:firstLine="480"/>
        <w:jc w:val="left"/>
        <w:rPr>
          <w:sz w:val="24"/>
        </w:rPr>
      </w:pPr>
    </w:p>
    <w:p w:rsidR="001B3CC5" w:rsidRDefault="001B3CC5" w:rsidP="00771F89">
      <w:pPr>
        <w:snapToGrid w:val="0"/>
        <w:spacing w:line="360" w:lineRule="auto"/>
        <w:ind w:firstLineChars="200" w:firstLine="480"/>
        <w:jc w:val="left"/>
        <w:rPr>
          <w:sz w:val="24"/>
        </w:rPr>
      </w:pPr>
    </w:p>
    <w:p w:rsidR="00771F89" w:rsidRPr="00771F89" w:rsidRDefault="00771F89" w:rsidP="00941DB4">
      <w:pPr>
        <w:snapToGrid w:val="0"/>
        <w:spacing w:line="360" w:lineRule="auto"/>
        <w:ind w:firstLineChars="200" w:firstLine="482"/>
        <w:jc w:val="left"/>
        <w:rPr>
          <w:sz w:val="24"/>
        </w:rPr>
      </w:pPr>
      <w:r w:rsidRPr="00A978E4">
        <w:rPr>
          <w:b/>
          <w:sz w:val="24"/>
        </w:rPr>
        <w:lastRenderedPageBreak/>
        <w:t>【</w:t>
      </w:r>
      <w:r w:rsidRPr="00A978E4">
        <w:rPr>
          <w:rFonts w:hint="eastAsia"/>
          <w:b/>
          <w:sz w:val="24"/>
        </w:rPr>
        <w:t>提交材料汇总</w:t>
      </w:r>
      <w:r w:rsidRPr="00A978E4">
        <w:rPr>
          <w:b/>
          <w:sz w:val="24"/>
        </w:rPr>
        <w:t>】</w:t>
      </w:r>
      <w:r w:rsidR="00F060F5">
        <w:rPr>
          <w:rFonts w:hint="eastAsia"/>
          <w:sz w:val="24"/>
        </w:rPr>
        <w:t>（</w:t>
      </w:r>
      <w:r w:rsidR="00F060F5" w:rsidRPr="00EF0974">
        <w:rPr>
          <w:rFonts w:hint="eastAsia"/>
          <w:color w:val="FF0000"/>
          <w:sz w:val="24"/>
        </w:rPr>
        <w:t>以下材料，涉及到签名的必须手写</w:t>
      </w:r>
      <w:r w:rsidR="00F060F5">
        <w:rPr>
          <w:rFonts w:hint="eastAsia"/>
          <w:sz w:val="24"/>
        </w:rPr>
        <w:t>）</w:t>
      </w:r>
    </w:p>
    <w:p w:rsidR="008F2A26" w:rsidRPr="0070672F" w:rsidRDefault="009C5931" w:rsidP="00941DB4">
      <w:pPr>
        <w:pStyle w:val="ab"/>
        <w:numPr>
          <w:ilvl w:val="0"/>
          <w:numId w:val="3"/>
        </w:numPr>
        <w:spacing w:line="360" w:lineRule="auto"/>
        <w:ind w:firstLineChars="0"/>
        <w:rPr>
          <w:rFonts w:ascii="宋体" w:hAnsi="宋体"/>
          <w:sz w:val="24"/>
        </w:rPr>
      </w:pPr>
      <w:r w:rsidRPr="00B61451">
        <w:rPr>
          <w:rFonts w:ascii="宋体" w:hAnsi="宋体" w:hint="eastAsia"/>
          <w:sz w:val="24"/>
        </w:rPr>
        <w:t>吸收预备党员前所有材料</w:t>
      </w:r>
      <w:r w:rsidR="002C62F0">
        <w:rPr>
          <w:rFonts w:ascii="宋体" w:hAnsi="宋体" w:hint="eastAsia"/>
          <w:sz w:val="24"/>
        </w:rPr>
        <w:t>（</w:t>
      </w:r>
      <w:r w:rsidR="00755470" w:rsidRPr="00755470">
        <w:rPr>
          <w:rFonts w:ascii="宋体" w:hAnsi="宋体" w:hint="eastAsia"/>
          <w:sz w:val="24"/>
        </w:rPr>
        <w:t>务必到</w:t>
      </w:r>
      <w:r w:rsidR="00CE59CD">
        <w:rPr>
          <w:rFonts w:ascii="宋体" w:hAnsi="宋体" w:hint="eastAsia"/>
          <w:sz w:val="24"/>
        </w:rPr>
        <w:t>学工办领取回</w:t>
      </w:r>
      <w:r w:rsidR="00755470" w:rsidRPr="00755470">
        <w:rPr>
          <w:rFonts w:ascii="宋体" w:hAnsi="宋体" w:hint="eastAsia"/>
          <w:sz w:val="24"/>
        </w:rPr>
        <w:t>原来发展阶段的所有材料</w:t>
      </w:r>
      <w:r w:rsidR="009F57D6">
        <w:rPr>
          <w:rFonts w:ascii="宋体" w:hAnsi="宋体" w:hint="eastAsia"/>
          <w:sz w:val="24"/>
        </w:rPr>
        <w:t>，</w:t>
      </w:r>
      <w:r w:rsidR="00755470">
        <w:rPr>
          <w:rFonts w:ascii="宋体" w:hAnsi="宋体" w:hint="eastAsia"/>
          <w:sz w:val="24"/>
        </w:rPr>
        <w:t>并将预审材料夹到一起交由相应党辅检查</w:t>
      </w:r>
      <w:r w:rsidRPr="0070672F">
        <w:rPr>
          <w:rFonts w:ascii="宋体" w:hAnsi="宋体" w:hint="eastAsia"/>
          <w:sz w:val="24"/>
        </w:rPr>
        <w:t>；</w:t>
      </w:r>
    </w:p>
    <w:p w:rsidR="00D73A59" w:rsidRDefault="0031630D" w:rsidP="00941DB4">
      <w:pPr>
        <w:pStyle w:val="ab"/>
        <w:numPr>
          <w:ilvl w:val="0"/>
          <w:numId w:val="3"/>
        </w:numPr>
        <w:spacing w:line="360" w:lineRule="auto"/>
        <w:ind w:firstLineChars="0"/>
        <w:rPr>
          <w:rFonts w:ascii="宋体" w:hAnsi="宋体"/>
          <w:sz w:val="24"/>
        </w:rPr>
      </w:pPr>
      <w:r>
        <w:rPr>
          <w:rFonts w:ascii="宋体" w:hAnsi="宋体" w:hint="eastAsia"/>
          <w:sz w:val="24"/>
        </w:rPr>
        <w:t>党校培训情况表</w:t>
      </w:r>
    </w:p>
    <w:p w:rsidR="00B61451" w:rsidRDefault="00B61451" w:rsidP="00941DB4">
      <w:pPr>
        <w:pStyle w:val="ab"/>
        <w:numPr>
          <w:ilvl w:val="0"/>
          <w:numId w:val="3"/>
        </w:numPr>
        <w:spacing w:line="360" w:lineRule="auto"/>
        <w:ind w:firstLineChars="0"/>
        <w:rPr>
          <w:rFonts w:ascii="宋体" w:hAnsi="宋体"/>
          <w:sz w:val="24"/>
        </w:rPr>
      </w:pPr>
      <w:r w:rsidRPr="00B61451">
        <w:rPr>
          <w:rFonts w:ascii="宋体" w:hAnsi="宋体" w:hint="eastAsia"/>
          <w:sz w:val="24"/>
        </w:rPr>
        <w:t>《</w:t>
      </w:r>
      <w:r w:rsidR="00990FB1" w:rsidRPr="00990FB1">
        <w:rPr>
          <w:rFonts w:ascii="宋体" w:hAnsi="宋体" w:hint="eastAsia"/>
          <w:sz w:val="24"/>
        </w:rPr>
        <w:t>材料14：拟吸收为预备党员谈话记录表</w:t>
      </w:r>
      <w:r w:rsidR="00782A13">
        <w:rPr>
          <w:rFonts w:ascii="宋体" w:hAnsi="宋体" w:hint="eastAsia"/>
          <w:sz w:val="24"/>
        </w:rPr>
        <w:t>》</w:t>
      </w:r>
      <w:r w:rsidR="006865A4">
        <w:rPr>
          <w:rFonts w:ascii="宋体" w:hAnsi="宋体" w:hint="eastAsia"/>
          <w:sz w:val="24"/>
        </w:rPr>
        <w:t>（一人一份，纸质版）</w:t>
      </w:r>
    </w:p>
    <w:p w:rsidR="006865A4" w:rsidRDefault="00764158" w:rsidP="00941DB4">
      <w:pPr>
        <w:pStyle w:val="ab"/>
        <w:numPr>
          <w:ilvl w:val="0"/>
          <w:numId w:val="3"/>
        </w:numPr>
        <w:spacing w:line="360" w:lineRule="auto"/>
        <w:ind w:firstLineChars="0"/>
        <w:rPr>
          <w:rFonts w:ascii="宋体" w:hAnsi="宋体"/>
          <w:sz w:val="24"/>
        </w:rPr>
      </w:pPr>
      <w:r w:rsidRPr="00764158">
        <w:rPr>
          <w:rFonts w:ascii="宋体" w:hAnsi="宋体" w:hint="eastAsia"/>
          <w:sz w:val="24"/>
        </w:rPr>
        <w:t>《</w:t>
      </w:r>
      <w:r w:rsidR="009F1B29" w:rsidRPr="009F1B29">
        <w:rPr>
          <w:rFonts w:ascii="宋体" w:hAnsi="宋体" w:hint="eastAsia"/>
          <w:sz w:val="24"/>
        </w:rPr>
        <w:t>材料16：关于近期拟吸收预备党员公示报告</w:t>
      </w:r>
      <w:r w:rsidRPr="00764158">
        <w:rPr>
          <w:rFonts w:ascii="宋体" w:hAnsi="宋体" w:hint="eastAsia"/>
          <w:sz w:val="24"/>
        </w:rPr>
        <w:t>》</w:t>
      </w:r>
      <w:r w:rsidR="006865A4">
        <w:rPr>
          <w:rFonts w:ascii="宋体" w:hAnsi="宋体" w:hint="eastAsia"/>
          <w:sz w:val="24"/>
        </w:rPr>
        <w:t>（一人一份，纸质版）</w:t>
      </w:r>
    </w:p>
    <w:p w:rsidR="00764158" w:rsidRDefault="00667073" w:rsidP="00941DB4">
      <w:pPr>
        <w:pStyle w:val="ab"/>
        <w:numPr>
          <w:ilvl w:val="0"/>
          <w:numId w:val="3"/>
        </w:numPr>
        <w:spacing w:line="360" w:lineRule="auto"/>
        <w:ind w:firstLineChars="0"/>
        <w:rPr>
          <w:rFonts w:ascii="宋体" w:hAnsi="宋体"/>
          <w:sz w:val="24"/>
        </w:rPr>
      </w:pPr>
      <w:r w:rsidRPr="00667073">
        <w:rPr>
          <w:rFonts w:ascii="宋体" w:hAnsi="宋体" w:hint="eastAsia"/>
          <w:sz w:val="24"/>
        </w:rPr>
        <w:t>《</w:t>
      </w:r>
      <w:r w:rsidR="00C00B2F" w:rsidRPr="00C00B2F">
        <w:rPr>
          <w:rFonts w:ascii="宋体" w:hAnsi="宋体" w:hint="eastAsia"/>
          <w:sz w:val="24"/>
        </w:rPr>
        <w:t>材料17：拟吸收预备党员名单汇总预审表</w:t>
      </w:r>
      <w:r w:rsidRPr="00667073">
        <w:rPr>
          <w:rFonts w:ascii="宋体" w:hAnsi="宋体" w:hint="eastAsia"/>
          <w:sz w:val="24"/>
        </w:rPr>
        <w:t>》</w:t>
      </w:r>
      <w:r w:rsidR="0002521C" w:rsidRPr="0002521C">
        <w:rPr>
          <w:rFonts w:ascii="宋体" w:hAnsi="宋体" w:hint="eastAsia"/>
          <w:sz w:val="24"/>
        </w:rPr>
        <w:t>电子版（发至党建邮箱</w:t>
      </w:r>
      <w:hyperlink r:id="rId11" w:history="1">
        <w:r w:rsidR="0002521C" w:rsidRPr="0002521C">
          <w:rPr>
            <w:rStyle w:val="a8"/>
            <w:rFonts w:ascii="宋体" w:hAnsi="宋体" w:hint="eastAsia"/>
            <w:sz w:val="24"/>
          </w:rPr>
          <w:t>sdcsxsdj1111@qq.com</w:t>
        </w:r>
      </w:hyperlink>
      <w:r w:rsidR="0002521C" w:rsidRPr="0002521C">
        <w:rPr>
          <w:rFonts w:ascii="宋体" w:hAnsi="宋体" w:hint="eastAsia"/>
          <w:sz w:val="24"/>
        </w:rPr>
        <w:t>中）</w:t>
      </w:r>
    </w:p>
    <w:p w:rsidR="006A47E8" w:rsidRPr="006A47E8" w:rsidRDefault="006A47E8" w:rsidP="00941DB4">
      <w:pPr>
        <w:pStyle w:val="ab"/>
        <w:numPr>
          <w:ilvl w:val="0"/>
          <w:numId w:val="3"/>
        </w:numPr>
        <w:spacing w:line="360" w:lineRule="auto"/>
        <w:ind w:firstLineChars="0"/>
        <w:rPr>
          <w:rFonts w:ascii="宋体" w:hAnsi="宋体"/>
          <w:color w:val="000000" w:themeColor="text1"/>
          <w:sz w:val="24"/>
        </w:rPr>
      </w:pPr>
      <w:r w:rsidRPr="006A47E8">
        <w:rPr>
          <w:rFonts w:hint="eastAsia"/>
          <w:color w:val="000000" w:themeColor="text1"/>
          <w:sz w:val="24"/>
        </w:rPr>
        <w:t>《材料</w:t>
      </w:r>
      <w:r w:rsidRPr="006A47E8">
        <w:rPr>
          <w:rFonts w:hint="eastAsia"/>
          <w:color w:val="000000" w:themeColor="text1"/>
          <w:sz w:val="24"/>
        </w:rPr>
        <w:t>30</w:t>
      </w:r>
      <w:r w:rsidRPr="006A47E8">
        <w:rPr>
          <w:rFonts w:hint="eastAsia"/>
          <w:color w:val="000000" w:themeColor="text1"/>
          <w:sz w:val="24"/>
        </w:rPr>
        <w:t>：关于</w:t>
      </w:r>
      <w:r w:rsidRPr="006A47E8">
        <w:rPr>
          <w:rFonts w:hint="eastAsia"/>
          <w:color w:val="000000" w:themeColor="text1"/>
          <w:sz w:val="24"/>
        </w:rPr>
        <w:t>XX</w:t>
      </w:r>
      <w:r w:rsidRPr="006A47E8">
        <w:rPr>
          <w:rFonts w:hint="eastAsia"/>
          <w:color w:val="000000" w:themeColor="text1"/>
          <w:sz w:val="24"/>
        </w:rPr>
        <w:t>拟吸收为预备党员的群众意见座谈表》</w:t>
      </w:r>
      <w:r>
        <w:rPr>
          <w:rFonts w:hint="eastAsia"/>
          <w:color w:val="000000" w:themeColor="text1"/>
          <w:sz w:val="24"/>
        </w:rPr>
        <w:t>（</w:t>
      </w:r>
      <w:r w:rsidR="005848B3">
        <w:rPr>
          <w:rFonts w:hint="eastAsia"/>
          <w:color w:val="000000" w:themeColor="text1"/>
          <w:sz w:val="24"/>
        </w:rPr>
        <w:t>只有</w:t>
      </w:r>
      <w:r>
        <w:rPr>
          <w:rFonts w:hint="eastAsia"/>
          <w:color w:val="000000" w:themeColor="text1"/>
          <w:sz w:val="24"/>
        </w:rPr>
        <w:t>本学期之前确定的重点发展对象需要提交）</w:t>
      </w:r>
    </w:p>
    <w:p w:rsidR="009C5931" w:rsidRPr="0089111E" w:rsidRDefault="003119FA" w:rsidP="005673E7">
      <w:pPr>
        <w:spacing w:line="360" w:lineRule="auto"/>
        <w:ind w:firstLine="420"/>
        <w:rPr>
          <w:rFonts w:ascii="宋体" w:hAnsi="宋体"/>
          <w:sz w:val="24"/>
        </w:rPr>
      </w:pPr>
      <w:bookmarkStart w:id="1" w:name="_Hlk2194452"/>
      <w:r w:rsidRPr="003119FA">
        <w:rPr>
          <w:rFonts w:ascii="宋体" w:hAnsi="宋体" w:hint="eastAsia"/>
          <w:sz w:val="24"/>
        </w:rPr>
        <w:t>以上，纸质版材料连同原有材料，夹至《中国共产党入党培养登记表》中，电子版材料在规定时间之前发送至党建邮箱sdcsxsdj1111@qq.com。最后，需要将必要信息录入党建系统。</w:t>
      </w:r>
      <w:bookmarkEnd w:id="1"/>
    </w:p>
    <w:sectPr w:rsidR="009C5931" w:rsidRPr="00891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09F" w:rsidRDefault="0017409F" w:rsidP="009D0AC3">
      <w:r>
        <w:separator/>
      </w:r>
    </w:p>
  </w:endnote>
  <w:endnote w:type="continuationSeparator" w:id="0">
    <w:p w:rsidR="0017409F" w:rsidRDefault="0017409F" w:rsidP="009D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09F" w:rsidRDefault="0017409F" w:rsidP="009D0AC3">
      <w:r>
        <w:separator/>
      </w:r>
    </w:p>
  </w:footnote>
  <w:footnote w:type="continuationSeparator" w:id="0">
    <w:p w:rsidR="0017409F" w:rsidRDefault="0017409F" w:rsidP="009D0A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730C9CC"/>
    <w:lvl w:ilvl="0" w:tplc="3D5C6C3A">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3278F7"/>
    <w:multiLevelType w:val="hybridMultilevel"/>
    <w:tmpl w:val="35DA6E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C347AD"/>
    <w:multiLevelType w:val="hybridMultilevel"/>
    <w:tmpl w:val="FDCADC4E"/>
    <w:lvl w:ilvl="0" w:tplc="1882B9B6">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
    <w:nsid w:val="5B4A61D1"/>
    <w:multiLevelType w:val="hybridMultilevel"/>
    <w:tmpl w:val="9E06D386"/>
    <w:lvl w:ilvl="0" w:tplc="0B227A8A">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5F225DD1"/>
    <w:multiLevelType w:val="hybridMultilevel"/>
    <w:tmpl w:val="E856C2EC"/>
    <w:lvl w:ilvl="0" w:tplc="62E09928">
      <w:start w:val="1"/>
      <w:numFmt w:val="decimal"/>
      <w:lvlText w:val="%1、"/>
      <w:lvlJc w:val="left"/>
      <w:pPr>
        <w:ind w:left="890" w:hanging="4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5">
    <w:nsid w:val="7FB23678"/>
    <w:multiLevelType w:val="hybridMultilevel"/>
    <w:tmpl w:val="27CADC44"/>
    <w:lvl w:ilvl="0" w:tplc="62E09928">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5D6569"/>
    <w:rsid w:val="000028F2"/>
    <w:rsid w:val="00004EC0"/>
    <w:rsid w:val="00010EDA"/>
    <w:rsid w:val="00021DA9"/>
    <w:rsid w:val="0002521C"/>
    <w:rsid w:val="000416A9"/>
    <w:rsid w:val="00051C32"/>
    <w:rsid w:val="0007043F"/>
    <w:rsid w:val="00070CAB"/>
    <w:rsid w:val="00080738"/>
    <w:rsid w:val="000923A8"/>
    <w:rsid w:val="0009332B"/>
    <w:rsid w:val="00093C5A"/>
    <w:rsid w:val="00097948"/>
    <w:rsid w:val="000B05F7"/>
    <w:rsid w:val="000B5DB4"/>
    <w:rsid w:val="000D0B25"/>
    <w:rsid w:val="000D7C52"/>
    <w:rsid w:val="000E22D1"/>
    <w:rsid w:val="000F083B"/>
    <w:rsid w:val="00103874"/>
    <w:rsid w:val="0011177F"/>
    <w:rsid w:val="001120AD"/>
    <w:rsid w:val="00112759"/>
    <w:rsid w:val="00113D5F"/>
    <w:rsid w:val="001154D8"/>
    <w:rsid w:val="00131D4F"/>
    <w:rsid w:val="00136E66"/>
    <w:rsid w:val="00142281"/>
    <w:rsid w:val="0014391A"/>
    <w:rsid w:val="001451A0"/>
    <w:rsid w:val="00145EFB"/>
    <w:rsid w:val="0014606C"/>
    <w:rsid w:val="001521F1"/>
    <w:rsid w:val="00152A11"/>
    <w:rsid w:val="0016238F"/>
    <w:rsid w:val="001627DC"/>
    <w:rsid w:val="00163893"/>
    <w:rsid w:val="00165661"/>
    <w:rsid w:val="00166834"/>
    <w:rsid w:val="00171269"/>
    <w:rsid w:val="0017409F"/>
    <w:rsid w:val="00176C89"/>
    <w:rsid w:val="0018020F"/>
    <w:rsid w:val="00185EAA"/>
    <w:rsid w:val="001971DF"/>
    <w:rsid w:val="001A0737"/>
    <w:rsid w:val="001B3CC5"/>
    <w:rsid w:val="001C3C3D"/>
    <w:rsid w:val="001C6620"/>
    <w:rsid w:val="001C7F9B"/>
    <w:rsid w:val="001D59BD"/>
    <w:rsid w:val="001E18E5"/>
    <w:rsid w:val="001E48F4"/>
    <w:rsid w:val="002054D5"/>
    <w:rsid w:val="002142F0"/>
    <w:rsid w:val="00214A71"/>
    <w:rsid w:val="00242A9E"/>
    <w:rsid w:val="0024372C"/>
    <w:rsid w:val="002517F2"/>
    <w:rsid w:val="00256F52"/>
    <w:rsid w:val="00264881"/>
    <w:rsid w:val="002649EC"/>
    <w:rsid w:val="00267486"/>
    <w:rsid w:val="0027475F"/>
    <w:rsid w:val="0028532F"/>
    <w:rsid w:val="0028704F"/>
    <w:rsid w:val="00293DC3"/>
    <w:rsid w:val="002947E6"/>
    <w:rsid w:val="00297A8C"/>
    <w:rsid w:val="002A3AE9"/>
    <w:rsid w:val="002B0755"/>
    <w:rsid w:val="002B1196"/>
    <w:rsid w:val="002B3A3E"/>
    <w:rsid w:val="002B65CE"/>
    <w:rsid w:val="002C0A8C"/>
    <w:rsid w:val="002C3426"/>
    <w:rsid w:val="002C4462"/>
    <w:rsid w:val="002C5A21"/>
    <w:rsid w:val="002C62F0"/>
    <w:rsid w:val="002D412A"/>
    <w:rsid w:val="002F2CF0"/>
    <w:rsid w:val="002F600F"/>
    <w:rsid w:val="002F68A9"/>
    <w:rsid w:val="002F6EC7"/>
    <w:rsid w:val="002F7C93"/>
    <w:rsid w:val="00310383"/>
    <w:rsid w:val="003119FA"/>
    <w:rsid w:val="0031630D"/>
    <w:rsid w:val="00321DEE"/>
    <w:rsid w:val="0036057C"/>
    <w:rsid w:val="003644C5"/>
    <w:rsid w:val="003656ED"/>
    <w:rsid w:val="003671B8"/>
    <w:rsid w:val="00373A62"/>
    <w:rsid w:val="00375385"/>
    <w:rsid w:val="003830DD"/>
    <w:rsid w:val="003854EB"/>
    <w:rsid w:val="003A12A7"/>
    <w:rsid w:val="003A62E2"/>
    <w:rsid w:val="003A6B9C"/>
    <w:rsid w:val="003A6CEF"/>
    <w:rsid w:val="003A7396"/>
    <w:rsid w:val="003B1D95"/>
    <w:rsid w:val="003C2A42"/>
    <w:rsid w:val="003C32A1"/>
    <w:rsid w:val="003C7E63"/>
    <w:rsid w:val="003D2BBF"/>
    <w:rsid w:val="003F43DF"/>
    <w:rsid w:val="00400248"/>
    <w:rsid w:val="00402EBB"/>
    <w:rsid w:val="0040533C"/>
    <w:rsid w:val="0040594E"/>
    <w:rsid w:val="00416530"/>
    <w:rsid w:val="004215A1"/>
    <w:rsid w:val="00425098"/>
    <w:rsid w:val="0043237E"/>
    <w:rsid w:val="00435FCA"/>
    <w:rsid w:val="004378A7"/>
    <w:rsid w:val="0045588B"/>
    <w:rsid w:val="004565A4"/>
    <w:rsid w:val="00457F85"/>
    <w:rsid w:val="004622C8"/>
    <w:rsid w:val="0046361B"/>
    <w:rsid w:val="004638F8"/>
    <w:rsid w:val="00470615"/>
    <w:rsid w:val="00494B31"/>
    <w:rsid w:val="00495718"/>
    <w:rsid w:val="004B2E77"/>
    <w:rsid w:val="004C4C4B"/>
    <w:rsid w:val="004C697D"/>
    <w:rsid w:val="004D629B"/>
    <w:rsid w:val="004E6BAB"/>
    <w:rsid w:val="004E7B73"/>
    <w:rsid w:val="004F117F"/>
    <w:rsid w:val="004F6612"/>
    <w:rsid w:val="004F772F"/>
    <w:rsid w:val="0050605C"/>
    <w:rsid w:val="00545914"/>
    <w:rsid w:val="0054753A"/>
    <w:rsid w:val="00552211"/>
    <w:rsid w:val="005673E7"/>
    <w:rsid w:val="00571B88"/>
    <w:rsid w:val="00576DF2"/>
    <w:rsid w:val="005779AB"/>
    <w:rsid w:val="005848B3"/>
    <w:rsid w:val="00586DAE"/>
    <w:rsid w:val="005A3C0A"/>
    <w:rsid w:val="005B1E17"/>
    <w:rsid w:val="005B3F7F"/>
    <w:rsid w:val="005B75AC"/>
    <w:rsid w:val="005C582A"/>
    <w:rsid w:val="005D2367"/>
    <w:rsid w:val="005F0DE4"/>
    <w:rsid w:val="005F5079"/>
    <w:rsid w:val="00600075"/>
    <w:rsid w:val="006261B1"/>
    <w:rsid w:val="00631E44"/>
    <w:rsid w:val="00636EE7"/>
    <w:rsid w:val="00643BDA"/>
    <w:rsid w:val="00652276"/>
    <w:rsid w:val="00664EF9"/>
    <w:rsid w:val="00667073"/>
    <w:rsid w:val="0067565B"/>
    <w:rsid w:val="00675874"/>
    <w:rsid w:val="00676FB3"/>
    <w:rsid w:val="00680856"/>
    <w:rsid w:val="006855AF"/>
    <w:rsid w:val="006865A4"/>
    <w:rsid w:val="00686827"/>
    <w:rsid w:val="0069024F"/>
    <w:rsid w:val="00694608"/>
    <w:rsid w:val="006A3D7C"/>
    <w:rsid w:val="006A47E8"/>
    <w:rsid w:val="006B0FDE"/>
    <w:rsid w:val="006B16EA"/>
    <w:rsid w:val="006B2F0A"/>
    <w:rsid w:val="006C1540"/>
    <w:rsid w:val="006C5933"/>
    <w:rsid w:val="006E0C3E"/>
    <w:rsid w:val="006E22F2"/>
    <w:rsid w:val="006F0123"/>
    <w:rsid w:val="006F545A"/>
    <w:rsid w:val="00703521"/>
    <w:rsid w:val="0070672F"/>
    <w:rsid w:val="00707814"/>
    <w:rsid w:val="00742E97"/>
    <w:rsid w:val="00744A58"/>
    <w:rsid w:val="00754E41"/>
    <w:rsid w:val="00755470"/>
    <w:rsid w:val="00764158"/>
    <w:rsid w:val="00771F89"/>
    <w:rsid w:val="00782A13"/>
    <w:rsid w:val="007839C5"/>
    <w:rsid w:val="00793ECC"/>
    <w:rsid w:val="007977A2"/>
    <w:rsid w:val="007B0F99"/>
    <w:rsid w:val="007D2BB1"/>
    <w:rsid w:val="007D4580"/>
    <w:rsid w:val="007E5475"/>
    <w:rsid w:val="007E6816"/>
    <w:rsid w:val="007E7734"/>
    <w:rsid w:val="007F46D4"/>
    <w:rsid w:val="00802F4E"/>
    <w:rsid w:val="0081336A"/>
    <w:rsid w:val="008169EF"/>
    <w:rsid w:val="00817C4B"/>
    <w:rsid w:val="008326C3"/>
    <w:rsid w:val="008374BB"/>
    <w:rsid w:val="00837B48"/>
    <w:rsid w:val="00843739"/>
    <w:rsid w:val="00844A93"/>
    <w:rsid w:val="00846452"/>
    <w:rsid w:val="0085650E"/>
    <w:rsid w:val="00856CA9"/>
    <w:rsid w:val="0087746C"/>
    <w:rsid w:val="00880ADD"/>
    <w:rsid w:val="0089111E"/>
    <w:rsid w:val="00897FA5"/>
    <w:rsid w:val="008A2012"/>
    <w:rsid w:val="008B2824"/>
    <w:rsid w:val="008C21D4"/>
    <w:rsid w:val="008C4CE9"/>
    <w:rsid w:val="008F2A26"/>
    <w:rsid w:val="008F5B06"/>
    <w:rsid w:val="008F63E0"/>
    <w:rsid w:val="008F7ABF"/>
    <w:rsid w:val="009013B7"/>
    <w:rsid w:val="0090295C"/>
    <w:rsid w:val="00910465"/>
    <w:rsid w:val="0091340A"/>
    <w:rsid w:val="00916416"/>
    <w:rsid w:val="00922B9C"/>
    <w:rsid w:val="009331CE"/>
    <w:rsid w:val="0093346B"/>
    <w:rsid w:val="00940177"/>
    <w:rsid w:val="00941DB4"/>
    <w:rsid w:val="009532BC"/>
    <w:rsid w:val="009540CD"/>
    <w:rsid w:val="0096512C"/>
    <w:rsid w:val="0096590C"/>
    <w:rsid w:val="00965ABB"/>
    <w:rsid w:val="009669A2"/>
    <w:rsid w:val="00972071"/>
    <w:rsid w:val="00977ECC"/>
    <w:rsid w:val="00983EF2"/>
    <w:rsid w:val="00986730"/>
    <w:rsid w:val="00990FB1"/>
    <w:rsid w:val="00992EE8"/>
    <w:rsid w:val="00996033"/>
    <w:rsid w:val="00997B6D"/>
    <w:rsid w:val="009A5B7A"/>
    <w:rsid w:val="009B46B3"/>
    <w:rsid w:val="009C5931"/>
    <w:rsid w:val="009C5D57"/>
    <w:rsid w:val="009C672C"/>
    <w:rsid w:val="009D0AC3"/>
    <w:rsid w:val="009D21CD"/>
    <w:rsid w:val="009D47E6"/>
    <w:rsid w:val="009E4527"/>
    <w:rsid w:val="009F1B29"/>
    <w:rsid w:val="009F2593"/>
    <w:rsid w:val="009F57D6"/>
    <w:rsid w:val="00A13A0D"/>
    <w:rsid w:val="00A13F91"/>
    <w:rsid w:val="00A23CC2"/>
    <w:rsid w:val="00A3321D"/>
    <w:rsid w:val="00A55BC0"/>
    <w:rsid w:val="00A62A5F"/>
    <w:rsid w:val="00A6485E"/>
    <w:rsid w:val="00A658C5"/>
    <w:rsid w:val="00A66425"/>
    <w:rsid w:val="00A724A3"/>
    <w:rsid w:val="00A74FB6"/>
    <w:rsid w:val="00A83A00"/>
    <w:rsid w:val="00A86758"/>
    <w:rsid w:val="00A93D13"/>
    <w:rsid w:val="00A978E4"/>
    <w:rsid w:val="00AB0EBD"/>
    <w:rsid w:val="00AB2CD6"/>
    <w:rsid w:val="00AB49EE"/>
    <w:rsid w:val="00AC2B04"/>
    <w:rsid w:val="00AC4C61"/>
    <w:rsid w:val="00AD19EF"/>
    <w:rsid w:val="00AD59C5"/>
    <w:rsid w:val="00AE56A6"/>
    <w:rsid w:val="00B1421D"/>
    <w:rsid w:val="00B179BA"/>
    <w:rsid w:val="00B42F2C"/>
    <w:rsid w:val="00B43403"/>
    <w:rsid w:val="00B61451"/>
    <w:rsid w:val="00B951DE"/>
    <w:rsid w:val="00B96DFC"/>
    <w:rsid w:val="00BA172A"/>
    <w:rsid w:val="00BA1F3E"/>
    <w:rsid w:val="00BA39A9"/>
    <w:rsid w:val="00BB30D8"/>
    <w:rsid w:val="00BB3B0A"/>
    <w:rsid w:val="00BC2681"/>
    <w:rsid w:val="00BC51B5"/>
    <w:rsid w:val="00BC66A7"/>
    <w:rsid w:val="00BD05E3"/>
    <w:rsid w:val="00BD4BAD"/>
    <w:rsid w:val="00BD58EE"/>
    <w:rsid w:val="00BD6350"/>
    <w:rsid w:val="00BE5BA5"/>
    <w:rsid w:val="00BF39BC"/>
    <w:rsid w:val="00BF4FCB"/>
    <w:rsid w:val="00BF6F74"/>
    <w:rsid w:val="00C00B2F"/>
    <w:rsid w:val="00C21596"/>
    <w:rsid w:val="00C239D4"/>
    <w:rsid w:val="00C34F69"/>
    <w:rsid w:val="00C502CC"/>
    <w:rsid w:val="00C62A17"/>
    <w:rsid w:val="00C87C2E"/>
    <w:rsid w:val="00C950EC"/>
    <w:rsid w:val="00CA1D90"/>
    <w:rsid w:val="00CA3A7B"/>
    <w:rsid w:val="00CA4D94"/>
    <w:rsid w:val="00CB33D5"/>
    <w:rsid w:val="00CB55F7"/>
    <w:rsid w:val="00CC6D0A"/>
    <w:rsid w:val="00CC7B93"/>
    <w:rsid w:val="00CD3993"/>
    <w:rsid w:val="00CD4E06"/>
    <w:rsid w:val="00CE59CD"/>
    <w:rsid w:val="00CE704F"/>
    <w:rsid w:val="00CE7982"/>
    <w:rsid w:val="00CF767B"/>
    <w:rsid w:val="00D1066C"/>
    <w:rsid w:val="00D11FD4"/>
    <w:rsid w:val="00D13937"/>
    <w:rsid w:val="00D27C45"/>
    <w:rsid w:val="00D404BA"/>
    <w:rsid w:val="00D53D2A"/>
    <w:rsid w:val="00D545FC"/>
    <w:rsid w:val="00D579A2"/>
    <w:rsid w:val="00D7031C"/>
    <w:rsid w:val="00D73A59"/>
    <w:rsid w:val="00D75155"/>
    <w:rsid w:val="00D7733A"/>
    <w:rsid w:val="00D844F7"/>
    <w:rsid w:val="00D9179C"/>
    <w:rsid w:val="00D956AF"/>
    <w:rsid w:val="00DB7D15"/>
    <w:rsid w:val="00DC60A0"/>
    <w:rsid w:val="00DC6BD9"/>
    <w:rsid w:val="00DD43BD"/>
    <w:rsid w:val="00DD46CA"/>
    <w:rsid w:val="00DD4B4F"/>
    <w:rsid w:val="00DE381F"/>
    <w:rsid w:val="00DF294D"/>
    <w:rsid w:val="00DF44C8"/>
    <w:rsid w:val="00E21B5F"/>
    <w:rsid w:val="00E354B9"/>
    <w:rsid w:val="00E3703F"/>
    <w:rsid w:val="00E565D1"/>
    <w:rsid w:val="00E77360"/>
    <w:rsid w:val="00E83B6D"/>
    <w:rsid w:val="00EA0FFE"/>
    <w:rsid w:val="00EA2AD0"/>
    <w:rsid w:val="00EA380D"/>
    <w:rsid w:val="00EA4B23"/>
    <w:rsid w:val="00EB62D8"/>
    <w:rsid w:val="00EC1E90"/>
    <w:rsid w:val="00EC611B"/>
    <w:rsid w:val="00ED014A"/>
    <w:rsid w:val="00ED4C56"/>
    <w:rsid w:val="00EE1F6A"/>
    <w:rsid w:val="00EF0615"/>
    <w:rsid w:val="00EF7ADF"/>
    <w:rsid w:val="00F060F5"/>
    <w:rsid w:val="00F11D0F"/>
    <w:rsid w:val="00F153AF"/>
    <w:rsid w:val="00F1795E"/>
    <w:rsid w:val="00F41FF3"/>
    <w:rsid w:val="00F45FC6"/>
    <w:rsid w:val="00F52E35"/>
    <w:rsid w:val="00F53E8E"/>
    <w:rsid w:val="00F704C9"/>
    <w:rsid w:val="00F74484"/>
    <w:rsid w:val="00F810E4"/>
    <w:rsid w:val="00F94669"/>
    <w:rsid w:val="00FA0505"/>
    <w:rsid w:val="00FA66CE"/>
    <w:rsid w:val="00FB4C9F"/>
    <w:rsid w:val="00FB5AFB"/>
    <w:rsid w:val="00FC2822"/>
    <w:rsid w:val="00FC587B"/>
    <w:rsid w:val="00FC5D27"/>
    <w:rsid w:val="00FD113A"/>
    <w:rsid w:val="00FD3418"/>
    <w:rsid w:val="00FD5F49"/>
    <w:rsid w:val="00FD655E"/>
    <w:rsid w:val="00FD6D25"/>
    <w:rsid w:val="00FE3A5C"/>
    <w:rsid w:val="00FE7DA0"/>
    <w:rsid w:val="00FF1B27"/>
    <w:rsid w:val="00FF5AF1"/>
    <w:rsid w:val="025D656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nhideWhenUsed="0"/>
    <w:lsdException w:name="No List" w:uiPriority="99"/>
    <w:lsdException w:name="Outline List 1" w:uiPriority="99"/>
    <w:lsdException w:name="Outline List 2" w:uiPriority="99"/>
    <w:lsdException w:name="Outline List 3" w:uiPriority="99"/>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2B11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rsid w:val="002B1196"/>
    <w:rPr>
      <w:rFonts w:asciiTheme="majorHAnsi" w:eastAsia="宋体" w:hAnsiTheme="majorHAnsi" w:cstheme="majorBidi"/>
      <w:b/>
      <w:bCs/>
      <w:kern w:val="2"/>
      <w:sz w:val="32"/>
      <w:szCs w:val="32"/>
    </w:rPr>
  </w:style>
  <w:style w:type="character" w:styleId="a4">
    <w:name w:val="annotation reference"/>
    <w:basedOn w:val="a0"/>
    <w:rsid w:val="002C4462"/>
    <w:rPr>
      <w:sz w:val="21"/>
      <w:szCs w:val="21"/>
    </w:rPr>
  </w:style>
  <w:style w:type="paragraph" w:styleId="a5">
    <w:name w:val="annotation text"/>
    <w:basedOn w:val="a"/>
    <w:link w:val="Char0"/>
    <w:rsid w:val="002C4462"/>
    <w:pPr>
      <w:jc w:val="left"/>
    </w:pPr>
  </w:style>
  <w:style w:type="character" w:customStyle="1" w:styleId="Char0">
    <w:name w:val="批注文字 Char"/>
    <w:basedOn w:val="a0"/>
    <w:link w:val="a5"/>
    <w:rsid w:val="002C4462"/>
    <w:rPr>
      <w:kern w:val="2"/>
      <w:sz w:val="21"/>
      <w:szCs w:val="24"/>
    </w:rPr>
  </w:style>
  <w:style w:type="paragraph" w:styleId="a6">
    <w:name w:val="annotation subject"/>
    <w:basedOn w:val="a5"/>
    <w:next w:val="a5"/>
    <w:link w:val="Char1"/>
    <w:rsid w:val="002C4462"/>
    <w:rPr>
      <w:b/>
      <w:bCs/>
    </w:rPr>
  </w:style>
  <w:style w:type="character" w:customStyle="1" w:styleId="Char1">
    <w:name w:val="批注主题 Char"/>
    <w:basedOn w:val="Char0"/>
    <w:link w:val="a6"/>
    <w:rsid w:val="002C4462"/>
    <w:rPr>
      <w:b/>
      <w:bCs/>
      <w:kern w:val="2"/>
      <w:sz w:val="21"/>
      <w:szCs w:val="24"/>
    </w:rPr>
  </w:style>
  <w:style w:type="paragraph" w:styleId="a7">
    <w:name w:val="Balloon Text"/>
    <w:basedOn w:val="a"/>
    <w:link w:val="Char2"/>
    <w:rsid w:val="002C4462"/>
    <w:rPr>
      <w:sz w:val="18"/>
      <w:szCs w:val="18"/>
    </w:rPr>
  </w:style>
  <w:style w:type="character" w:customStyle="1" w:styleId="Char2">
    <w:name w:val="批注框文本 Char"/>
    <w:basedOn w:val="a0"/>
    <w:link w:val="a7"/>
    <w:rsid w:val="002C4462"/>
    <w:rPr>
      <w:kern w:val="2"/>
      <w:sz w:val="18"/>
      <w:szCs w:val="18"/>
    </w:rPr>
  </w:style>
  <w:style w:type="character" w:styleId="a8">
    <w:name w:val="Hyperlink"/>
    <w:basedOn w:val="a0"/>
    <w:rsid w:val="00D579A2"/>
    <w:rPr>
      <w:color w:val="0563C1" w:themeColor="hyperlink"/>
      <w:u w:val="single"/>
    </w:rPr>
  </w:style>
  <w:style w:type="paragraph" w:styleId="a9">
    <w:name w:val="header"/>
    <w:basedOn w:val="a"/>
    <w:link w:val="Char3"/>
    <w:rsid w:val="009D0AC3"/>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rsid w:val="009D0AC3"/>
    <w:rPr>
      <w:kern w:val="2"/>
      <w:sz w:val="18"/>
      <w:szCs w:val="18"/>
    </w:rPr>
  </w:style>
  <w:style w:type="paragraph" w:styleId="aa">
    <w:name w:val="footer"/>
    <w:basedOn w:val="a"/>
    <w:link w:val="Char4"/>
    <w:rsid w:val="009D0AC3"/>
    <w:pPr>
      <w:tabs>
        <w:tab w:val="center" w:pos="4153"/>
        <w:tab w:val="right" w:pos="8306"/>
      </w:tabs>
      <w:snapToGrid w:val="0"/>
      <w:jc w:val="left"/>
    </w:pPr>
    <w:rPr>
      <w:sz w:val="18"/>
      <w:szCs w:val="18"/>
    </w:rPr>
  </w:style>
  <w:style w:type="character" w:customStyle="1" w:styleId="Char4">
    <w:name w:val="页脚 Char"/>
    <w:basedOn w:val="a0"/>
    <w:link w:val="aa"/>
    <w:rsid w:val="009D0AC3"/>
    <w:rPr>
      <w:kern w:val="2"/>
      <w:sz w:val="18"/>
      <w:szCs w:val="18"/>
    </w:rPr>
  </w:style>
  <w:style w:type="paragraph" w:styleId="ab">
    <w:name w:val="List Paragraph"/>
    <w:basedOn w:val="a"/>
    <w:uiPriority w:val="99"/>
    <w:rsid w:val="0050605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nhideWhenUsed="0"/>
    <w:lsdException w:name="No List" w:uiPriority="99"/>
    <w:lsdException w:name="Outline List 1" w:uiPriority="99"/>
    <w:lsdException w:name="Outline List 2" w:uiPriority="99"/>
    <w:lsdException w:name="Outline List 3" w:uiPriority="99"/>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2B11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rsid w:val="002B1196"/>
    <w:rPr>
      <w:rFonts w:asciiTheme="majorHAnsi" w:eastAsia="宋体" w:hAnsiTheme="majorHAnsi" w:cstheme="majorBidi"/>
      <w:b/>
      <w:bCs/>
      <w:kern w:val="2"/>
      <w:sz w:val="32"/>
      <w:szCs w:val="32"/>
    </w:rPr>
  </w:style>
  <w:style w:type="character" w:styleId="a4">
    <w:name w:val="annotation reference"/>
    <w:basedOn w:val="a0"/>
    <w:rsid w:val="002C4462"/>
    <w:rPr>
      <w:sz w:val="21"/>
      <w:szCs w:val="21"/>
    </w:rPr>
  </w:style>
  <w:style w:type="paragraph" w:styleId="a5">
    <w:name w:val="annotation text"/>
    <w:basedOn w:val="a"/>
    <w:link w:val="Char0"/>
    <w:rsid w:val="002C4462"/>
    <w:pPr>
      <w:jc w:val="left"/>
    </w:pPr>
  </w:style>
  <w:style w:type="character" w:customStyle="1" w:styleId="Char0">
    <w:name w:val="批注文字 Char"/>
    <w:basedOn w:val="a0"/>
    <w:link w:val="a5"/>
    <w:rsid w:val="002C4462"/>
    <w:rPr>
      <w:kern w:val="2"/>
      <w:sz w:val="21"/>
      <w:szCs w:val="24"/>
    </w:rPr>
  </w:style>
  <w:style w:type="paragraph" w:styleId="a6">
    <w:name w:val="annotation subject"/>
    <w:basedOn w:val="a5"/>
    <w:next w:val="a5"/>
    <w:link w:val="Char1"/>
    <w:rsid w:val="002C4462"/>
    <w:rPr>
      <w:b/>
      <w:bCs/>
    </w:rPr>
  </w:style>
  <w:style w:type="character" w:customStyle="1" w:styleId="Char1">
    <w:name w:val="批注主题 Char"/>
    <w:basedOn w:val="Char0"/>
    <w:link w:val="a6"/>
    <w:rsid w:val="002C4462"/>
    <w:rPr>
      <w:b/>
      <w:bCs/>
      <w:kern w:val="2"/>
      <w:sz w:val="21"/>
      <w:szCs w:val="24"/>
    </w:rPr>
  </w:style>
  <w:style w:type="paragraph" w:styleId="a7">
    <w:name w:val="Balloon Text"/>
    <w:basedOn w:val="a"/>
    <w:link w:val="Char2"/>
    <w:rsid w:val="002C4462"/>
    <w:rPr>
      <w:sz w:val="18"/>
      <w:szCs w:val="18"/>
    </w:rPr>
  </w:style>
  <w:style w:type="character" w:customStyle="1" w:styleId="Char2">
    <w:name w:val="批注框文本 Char"/>
    <w:basedOn w:val="a0"/>
    <w:link w:val="a7"/>
    <w:rsid w:val="002C4462"/>
    <w:rPr>
      <w:kern w:val="2"/>
      <w:sz w:val="18"/>
      <w:szCs w:val="18"/>
    </w:rPr>
  </w:style>
  <w:style w:type="character" w:styleId="a8">
    <w:name w:val="Hyperlink"/>
    <w:basedOn w:val="a0"/>
    <w:rsid w:val="00D579A2"/>
    <w:rPr>
      <w:color w:val="0563C1" w:themeColor="hyperlink"/>
      <w:u w:val="single"/>
    </w:rPr>
  </w:style>
  <w:style w:type="paragraph" w:styleId="a9">
    <w:name w:val="header"/>
    <w:basedOn w:val="a"/>
    <w:link w:val="Char3"/>
    <w:rsid w:val="009D0AC3"/>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rsid w:val="009D0AC3"/>
    <w:rPr>
      <w:kern w:val="2"/>
      <w:sz w:val="18"/>
      <w:szCs w:val="18"/>
    </w:rPr>
  </w:style>
  <w:style w:type="paragraph" w:styleId="aa">
    <w:name w:val="footer"/>
    <w:basedOn w:val="a"/>
    <w:link w:val="Char4"/>
    <w:rsid w:val="009D0AC3"/>
    <w:pPr>
      <w:tabs>
        <w:tab w:val="center" w:pos="4153"/>
        <w:tab w:val="right" w:pos="8306"/>
      </w:tabs>
      <w:snapToGrid w:val="0"/>
      <w:jc w:val="left"/>
    </w:pPr>
    <w:rPr>
      <w:sz w:val="18"/>
      <w:szCs w:val="18"/>
    </w:rPr>
  </w:style>
  <w:style w:type="character" w:customStyle="1" w:styleId="Char4">
    <w:name w:val="页脚 Char"/>
    <w:basedOn w:val="a0"/>
    <w:link w:val="aa"/>
    <w:rsid w:val="009D0AC3"/>
    <w:rPr>
      <w:kern w:val="2"/>
      <w:sz w:val="18"/>
      <w:szCs w:val="18"/>
    </w:rPr>
  </w:style>
  <w:style w:type="paragraph" w:styleId="ab">
    <w:name w:val="List Paragraph"/>
    <w:basedOn w:val="a"/>
    <w:uiPriority w:val="99"/>
    <w:rsid w:val="005060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dcsxsdj1111@qq.com" TargetMode="External"/><Relationship Id="rId5" Type="http://schemas.microsoft.com/office/2007/relationships/stylesWithEffects" Target="stylesWithEffects.xml"/><Relationship Id="rId10" Type="http://schemas.openxmlformats.org/officeDocument/2006/relationships/hyperlink" Target="mailto:sdcsxsdj1111@qq.co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765330-A9D3-4553-8C01-6BC94B51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198</TotalTime>
  <Pages>3</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咦</dc:creator>
  <cp:lastModifiedBy>宇静</cp:lastModifiedBy>
  <cp:revision>382</cp:revision>
  <dcterms:created xsi:type="dcterms:W3CDTF">2018-09-06T13:37:00Z</dcterms:created>
  <dcterms:modified xsi:type="dcterms:W3CDTF">2019-04-30T05:04:00Z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